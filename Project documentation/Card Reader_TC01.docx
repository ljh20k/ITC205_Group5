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774D9" w14:textId="77777777" w:rsidR="005B289D" w:rsidRDefault="005B289D" w:rsidP="004F4BD6">
      <w:pPr>
        <w:pStyle w:val="Title"/>
        <w:spacing w:before="0" w:after="120" w:line="276" w:lineRule="auto"/>
        <w:rPr>
          <w:rFonts w:asciiTheme="minorHAnsi" w:hAnsiTheme="minorHAnsi" w:cstheme="minorHAnsi"/>
          <w:sz w:val="40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Library management system</w:t>
      </w:r>
    </w:p>
    <w:p w14:paraId="1B77CA05" w14:textId="5F36C48A" w:rsidR="008866E4" w:rsidRDefault="005B708A" w:rsidP="004F4BD6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 w:rsidRPr="003645CD">
        <w:rPr>
          <w:rFonts w:asciiTheme="minorHAnsi" w:hAnsiTheme="minorHAnsi" w:cstheme="minorHAnsi"/>
          <w:szCs w:val="22"/>
        </w:rPr>
        <w:t xml:space="preserve">Test Case: </w:t>
      </w:r>
      <w:r w:rsidR="00EC5EF7">
        <w:rPr>
          <w:rFonts w:asciiTheme="minorHAnsi" w:hAnsiTheme="minorHAnsi" w:cstheme="minorHAnsi"/>
          <w:szCs w:val="22"/>
        </w:rPr>
        <w:t>Card verification</w:t>
      </w:r>
    </w:p>
    <w:p w14:paraId="5D8DE301" w14:textId="4E979C89" w:rsidR="00286CB9" w:rsidRPr="003645CD" w:rsidRDefault="0046089B" w:rsidP="004F4BD6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TC01</w:t>
      </w:r>
    </w:p>
    <w:p w14:paraId="274A8F42" w14:textId="77777777" w:rsidR="00FA0627" w:rsidRPr="003645CD" w:rsidRDefault="00FA0627" w:rsidP="004F4BD6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</w:p>
    <w:p w14:paraId="72668E0C" w14:textId="77777777" w:rsidR="00F8690C" w:rsidRPr="003645CD" w:rsidRDefault="00F8690C" w:rsidP="00F8690C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F8690C" w:rsidRPr="003645CD" w14:paraId="3C947E4F" w14:textId="77777777" w:rsidTr="00850C68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14:paraId="63644F9A" w14:textId="77777777" w:rsidR="00F8690C" w:rsidRPr="003645CD" w:rsidRDefault="00F8690C" w:rsidP="00850C68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14:paraId="1A4EC0DB" w14:textId="77777777" w:rsidR="00F8690C" w:rsidRPr="003645CD" w:rsidRDefault="00F8690C" w:rsidP="00850C68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14:paraId="5A495957" w14:textId="77777777" w:rsidR="00F8690C" w:rsidRPr="003645CD" w:rsidRDefault="00F8690C" w:rsidP="00850C68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4AF538E5" w14:textId="77777777" w:rsidR="00F8690C" w:rsidRPr="003645CD" w:rsidRDefault="00F8690C" w:rsidP="00850C68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F8690C" w:rsidRPr="003645CD" w14:paraId="4958AC4E" w14:textId="77777777" w:rsidTr="00850C68">
        <w:trPr>
          <w:trHeight w:val="17"/>
        </w:trPr>
        <w:tc>
          <w:tcPr>
            <w:tcW w:w="914" w:type="dxa"/>
            <w:vAlign w:val="center"/>
          </w:tcPr>
          <w:p w14:paraId="27BE83BA" w14:textId="77777777" w:rsidR="00F8690C" w:rsidRPr="003645CD" w:rsidRDefault="00F8690C" w:rsidP="00850C6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14:paraId="52D0470B" w14:textId="6A3C9B8D" w:rsidR="00F8690C" w:rsidRPr="003645CD" w:rsidRDefault="005B289D" w:rsidP="00850C6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316" w:type="dxa"/>
            <w:vAlign w:val="center"/>
          </w:tcPr>
          <w:p w14:paraId="1B424DFC" w14:textId="77777777" w:rsidR="00F8690C" w:rsidRPr="003645CD" w:rsidRDefault="00F8690C" w:rsidP="00850C68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14:paraId="59B67FFB" w14:textId="2A99B443" w:rsidR="00F8690C" w:rsidRPr="003645CD" w:rsidRDefault="005B289D" w:rsidP="00E01B6E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14:paraId="69D70A4B" w14:textId="77777777" w:rsidR="00FA0627" w:rsidRDefault="00FA0627" w:rsidP="005B708A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79B2D6E7" w14:textId="77777777" w:rsidR="009D4690" w:rsidRPr="003645CD" w:rsidRDefault="009D4690" w:rsidP="005B708A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3645CD" w:rsidRPr="00286CB9" w14:paraId="0D0AB9BC" w14:textId="77777777" w:rsidTr="00093185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5CEB5F31" w14:textId="77777777" w:rsidR="003645CD" w:rsidRPr="00286CB9" w:rsidRDefault="003645CD" w:rsidP="00093185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14:paraId="4CAFBDA1" w14:textId="34ABBE82" w:rsidR="003645CD" w:rsidRPr="00286CB9" w:rsidRDefault="007412C2" w:rsidP="00093185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sz w:val="28"/>
                <w:szCs w:val="22"/>
              </w:rPr>
              <w:t>TC</w:t>
            </w:r>
            <w:r w:rsidR="0046089B">
              <w:rPr>
                <w:rFonts w:asciiTheme="minorHAnsi" w:hAnsiTheme="minorHAnsi" w:cstheme="majorBidi"/>
                <w:b/>
                <w:sz w:val="28"/>
                <w:szCs w:val="22"/>
              </w:rPr>
              <w:t>01</w:t>
            </w:r>
          </w:p>
        </w:tc>
      </w:tr>
      <w:tr w:rsidR="003645CD" w:rsidRPr="003645CD" w14:paraId="4F59B8DE" w14:textId="77777777" w:rsidTr="00093185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6F841884" w14:textId="77777777" w:rsidR="003645CD" w:rsidRPr="00093185" w:rsidRDefault="003645CD" w:rsidP="00093185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14:paraId="39AD7B23" w14:textId="5AAF4FB7" w:rsidR="003645CD" w:rsidRPr="003645CD" w:rsidRDefault="002558FF" w:rsidP="00CA5C7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Card verification.</w:t>
            </w:r>
            <w:bookmarkStart w:id="0" w:name="_GoBack"/>
            <w:bookmarkEnd w:id="0"/>
          </w:p>
        </w:tc>
      </w:tr>
      <w:tr w:rsidR="003645CD" w:rsidRPr="003645CD" w14:paraId="043EC1CF" w14:textId="77777777" w:rsidTr="00093185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4015FD9B" w14:textId="77777777" w:rsidR="003645CD" w:rsidRPr="00093185" w:rsidRDefault="003645CD" w:rsidP="00093185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14:paraId="26AEFECC" w14:textId="06CD6108" w:rsidR="00E36500" w:rsidRDefault="00C67A93" w:rsidP="00E3650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</w:t>
            </w:r>
            <w:r w:rsidR="007412C2">
              <w:rPr>
                <w:rFonts w:asciiTheme="minorHAnsi" w:hAnsiTheme="minorHAnsi" w:cstheme="majorBidi"/>
                <w:sz w:val="22"/>
                <w:szCs w:val="22"/>
              </w:rPr>
              <w:t>the process that the user</w:t>
            </w:r>
            <w:r w:rsidR="005B289D">
              <w:rPr>
                <w:rFonts w:asciiTheme="minorHAnsi" w:hAnsiTheme="minorHAnsi" w:cstheme="majorBidi"/>
                <w:sz w:val="22"/>
                <w:szCs w:val="22"/>
              </w:rPr>
              <w:t xml:space="preserve"> must swipe the correct library member Id card in order to borrow the books.</w:t>
            </w:r>
            <w:r w:rsidR="00E9024B"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  <w:r w:rsidR="00E36500">
              <w:rPr>
                <w:rFonts w:asciiTheme="minorHAnsi" w:hAnsiTheme="minorHAnsi" w:cstheme="majorBidi"/>
                <w:sz w:val="22"/>
                <w:szCs w:val="22"/>
              </w:rPr>
              <w:t>It tests the following possible scenarios:</w:t>
            </w:r>
          </w:p>
          <w:p w14:paraId="69100141" w14:textId="105A3E5F" w:rsidR="005B289D" w:rsidRDefault="005B289D" w:rsidP="00E36500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User swipe the correct member ID card(TS01_01)</w:t>
            </w:r>
          </w:p>
          <w:p w14:paraId="721C1AC5" w14:textId="11B8BE13" w:rsidR="00DF798D" w:rsidRDefault="00DF798D" w:rsidP="00E36500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User </w:t>
            </w:r>
            <w:r w:rsidR="005B289D">
              <w:rPr>
                <w:rFonts w:asciiTheme="minorHAnsi" w:hAnsiTheme="minorHAnsi" w:cstheme="majorBidi"/>
                <w:sz w:val="22"/>
              </w:rPr>
              <w:t xml:space="preserve">swipe the wrong card </w:t>
            </w:r>
            <w:r>
              <w:rPr>
                <w:rFonts w:asciiTheme="minorHAnsi" w:hAnsiTheme="minorHAnsi" w:cstheme="majorBidi"/>
                <w:sz w:val="22"/>
              </w:rPr>
              <w:t>(TS02_02)</w:t>
            </w:r>
          </w:p>
          <w:p w14:paraId="77609D17" w14:textId="582C0556" w:rsidR="009944A4" w:rsidRPr="00E36500" w:rsidRDefault="009944A4" w:rsidP="00E36500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User enter the negative integer as a member ID(TS0_03)</w:t>
            </w:r>
          </w:p>
          <w:p w14:paraId="7D85774D" w14:textId="1A3C2557" w:rsidR="00262AE9" w:rsidRPr="000C22E5" w:rsidRDefault="00262AE9" w:rsidP="0046089B">
            <w:pPr>
              <w:pStyle w:val="ListParagraph"/>
              <w:rPr>
                <w:rFonts w:asciiTheme="minorHAnsi" w:hAnsiTheme="minorHAnsi" w:cstheme="majorBidi"/>
                <w:sz w:val="22"/>
              </w:rPr>
            </w:pPr>
          </w:p>
        </w:tc>
      </w:tr>
      <w:tr w:rsidR="002C3AC1" w:rsidRPr="003645CD" w14:paraId="5DABF849" w14:textId="77777777" w:rsidTr="00093185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769DC6FC" w14:textId="77777777" w:rsidR="002C3AC1" w:rsidRPr="00093185" w:rsidRDefault="002C3AC1" w:rsidP="002C3AC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14:paraId="1DE7B8DF" w14:textId="0C17AEB9" w:rsidR="002C3AC1" w:rsidRPr="003645CD" w:rsidRDefault="00CA5C70" w:rsidP="005B289D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User </w:t>
            </w:r>
            <w:r w:rsidR="005B289D">
              <w:rPr>
                <w:rFonts w:asciiTheme="minorHAnsi" w:hAnsiTheme="minorHAnsi" w:cstheme="majorBidi"/>
                <w:sz w:val="22"/>
                <w:szCs w:val="22"/>
              </w:rPr>
              <w:t>have to be the member of library.</w:t>
            </w:r>
          </w:p>
        </w:tc>
      </w:tr>
      <w:tr w:rsidR="003645CD" w:rsidRPr="003645CD" w14:paraId="574938E8" w14:textId="77777777" w:rsidTr="00093185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2960E7FB" w14:textId="77777777" w:rsidR="003645CD" w:rsidRPr="00093185" w:rsidRDefault="003645CD" w:rsidP="00093185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14:paraId="05B04B66" w14:textId="36CF39B4" w:rsidR="003645CD" w:rsidRPr="003645CD" w:rsidRDefault="005B289D" w:rsidP="00CA5C7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displays loan history of the user if exist and allow to scan the books.</w:t>
            </w:r>
          </w:p>
        </w:tc>
      </w:tr>
    </w:tbl>
    <w:p w14:paraId="2F19069B" w14:textId="77777777" w:rsidR="003645CD" w:rsidRPr="003645CD" w:rsidRDefault="003645CD" w:rsidP="003645CD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7F2BC7" w:rsidRPr="003645CD" w14:paraId="3EC6AE29" w14:textId="77777777" w:rsidTr="00850C68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14:paraId="6E1F387B" w14:textId="77777777" w:rsidR="007F2BC7" w:rsidRPr="005E363B" w:rsidRDefault="007F2BC7" w:rsidP="00850C68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B32CDF" w:rsidRPr="003645CD" w14:paraId="007C9909" w14:textId="77777777" w:rsidTr="00850C68"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6B5ECAB9" w14:textId="2950FCF0" w:rsidR="00B32CDF" w:rsidRDefault="005B289D" w:rsidP="00850C68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Member ID</w:t>
            </w:r>
          </w:p>
        </w:tc>
        <w:tc>
          <w:tcPr>
            <w:tcW w:w="7811" w:type="dxa"/>
            <w:vAlign w:val="center"/>
          </w:tcPr>
          <w:p w14:paraId="2E940B27" w14:textId="6482FBE2" w:rsidR="00B32CDF" w:rsidRDefault="00C05F96" w:rsidP="00850C68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Integer type starting from 1 to 6</w:t>
            </w:r>
          </w:p>
        </w:tc>
      </w:tr>
    </w:tbl>
    <w:p w14:paraId="6878B374" w14:textId="49B94A5B" w:rsidR="000F7457" w:rsidRDefault="000F7457" w:rsidP="005B708A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5AE33BC0" w14:textId="77777777" w:rsidR="000F7457" w:rsidRPr="000F7457" w:rsidRDefault="000F7457" w:rsidP="000F7457"/>
    <w:p w14:paraId="4C38F87E" w14:textId="77777777" w:rsidR="000F7457" w:rsidRPr="000F7457" w:rsidRDefault="000F7457" w:rsidP="000F7457"/>
    <w:p w14:paraId="195755B2" w14:textId="77777777" w:rsidR="000F7457" w:rsidRPr="000F7457" w:rsidRDefault="000F7457" w:rsidP="000F7457"/>
    <w:p w14:paraId="1C62C333" w14:textId="77777777" w:rsidR="000F7457" w:rsidRPr="000F7457" w:rsidRDefault="000F7457" w:rsidP="000F7457"/>
    <w:p w14:paraId="2861BB42" w14:textId="77777777" w:rsidR="000F7457" w:rsidRPr="000F7457" w:rsidRDefault="000F7457" w:rsidP="000F7457"/>
    <w:p w14:paraId="329B275C" w14:textId="77777777" w:rsidR="000F7457" w:rsidRPr="000F7457" w:rsidRDefault="000F7457" w:rsidP="000F7457"/>
    <w:p w14:paraId="45511784" w14:textId="77777777" w:rsidR="000F7457" w:rsidRPr="000F7457" w:rsidRDefault="000F7457" w:rsidP="000F7457"/>
    <w:p w14:paraId="4260C01B" w14:textId="77777777" w:rsidR="000F7457" w:rsidRPr="000F7457" w:rsidRDefault="000F7457" w:rsidP="000F7457"/>
    <w:p w14:paraId="3F73522A" w14:textId="77777777" w:rsidR="000F7457" w:rsidRPr="000F7457" w:rsidRDefault="000F7457" w:rsidP="000F7457"/>
    <w:p w14:paraId="30A0EEA6" w14:textId="598FF675" w:rsidR="008E5D74" w:rsidRPr="00D34428" w:rsidRDefault="008E5D74" w:rsidP="00D34428">
      <w:pPr>
        <w:pStyle w:val="Heading1"/>
        <w:numPr>
          <w:ilvl w:val="0"/>
          <w:numId w:val="0"/>
        </w:numPr>
        <w:ind w:left="720"/>
      </w:pPr>
      <w:r>
        <w:t xml:space="preserve">                                    Test script </w:t>
      </w:r>
    </w:p>
    <w:p w14:paraId="28F03205" w14:textId="77777777" w:rsidR="008E5D74" w:rsidRPr="003645CD" w:rsidRDefault="008E5D74" w:rsidP="008E5D74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8E5D74" w:rsidRPr="003645CD" w14:paraId="57363BEB" w14:textId="77777777" w:rsidTr="00573253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14:paraId="21BBA9E2" w14:textId="77777777" w:rsidR="008E5D74" w:rsidRPr="003645CD" w:rsidRDefault="008E5D74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14:paraId="37710231" w14:textId="77777777" w:rsidR="008E5D74" w:rsidRPr="003645CD" w:rsidRDefault="008E5D74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14:paraId="056DE965" w14:textId="77777777" w:rsidR="008E5D74" w:rsidRPr="003645CD" w:rsidRDefault="008E5D74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649F8821" w14:textId="77777777" w:rsidR="008E5D74" w:rsidRPr="003645CD" w:rsidRDefault="008E5D74" w:rsidP="00573253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8E5D74" w:rsidRPr="003645CD" w14:paraId="01D5DA3F" w14:textId="77777777" w:rsidTr="00573253">
        <w:trPr>
          <w:trHeight w:val="17"/>
        </w:trPr>
        <w:tc>
          <w:tcPr>
            <w:tcW w:w="914" w:type="dxa"/>
            <w:vAlign w:val="center"/>
          </w:tcPr>
          <w:p w14:paraId="56A58FB8" w14:textId="77777777" w:rsidR="008E5D74" w:rsidRPr="003645CD" w:rsidRDefault="008E5D74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14:paraId="28876E85" w14:textId="77777777" w:rsidR="008E5D74" w:rsidRPr="003645CD" w:rsidRDefault="008E5D74" w:rsidP="005732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316" w:type="dxa"/>
            <w:vAlign w:val="center"/>
          </w:tcPr>
          <w:p w14:paraId="6EA7B4A3" w14:textId="77777777" w:rsidR="008E5D74" w:rsidRPr="003645CD" w:rsidRDefault="008E5D74" w:rsidP="00573253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14:paraId="32C9C6A1" w14:textId="77777777" w:rsidR="008E5D74" w:rsidRPr="003645CD" w:rsidRDefault="008E5D74" w:rsidP="00573253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14:paraId="45844B3F" w14:textId="61EA1526" w:rsidR="00D34428" w:rsidRDefault="008E5D74" w:rsidP="008E5D74">
      <w:pPr>
        <w:pStyle w:val="Heading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   The following test script were </w:t>
      </w:r>
      <w:r w:rsidR="00D34428">
        <w:rPr>
          <w:b w:val="0"/>
        </w:rPr>
        <w:t xml:space="preserve">evaluated to test the Card </w:t>
      </w:r>
      <w:r w:rsidR="00EC5EF7">
        <w:rPr>
          <w:b w:val="0"/>
        </w:rPr>
        <w:t xml:space="preserve">verification </w:t>
      </w:r>
      <w:r w:rsidR="00D34428">
        <w:rPr>
          <w:b w:val="0"/>
        </w:rPr>
        <w:t>test case.</w:t>
      </w:r>
    </w:p>
    <w:p w14:paraId="6B0A02E0" w14:textId="77777777" w:rsidR="00D34428" w:rsidRPr="008E5D74" w:rsidRDefault="008E5D74" w:rsidP="008E5D74">
      <w:pPr>
        <w:pStyle w:val="Heading2"/>
        <w:numPr>
          <w:ilvl w:val="0"/>
          <w:numId w:val="0"/>
        </w:numPr>
      </w:pPr>
      <w:r w:rsidRPr="008E5D74">
        <w:t xml:space="preserve">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04"/>
        <w:gridCol w:w="6151"/>
      </w:tblGrid>
      <w:tr w:rsidR="00C12103" w:rsidRPr="00385790" w14:paraId="15E80B28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7A1D2F7A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CB34EEF" w14:textId="1EC62155" w:rsidR="00D34428" w:rsidRPr="00385790" w:rsidRDefault="00D34428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TS01</w:t>
            </w: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_01</w:t>
            </w:r>
          </w:p>
        </w:tc>
      </w:tr>
      <w:tr w:rsidR="00C12103" w:rsidRPr="00385790" w14:paraId="5613EB4F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0200B954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0D27D0A" w14:textId="372A3CC8" w:rsidR="00D34428" w:rsidRPr="00385790" w:rsidRDefault="00D34428" w:rsidP="00D34428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User swipe the correct card</w:t>
            </w:r>
          </w:p>
        </w:tc>
      </w:tr>
      <w:tr w:rsidR="00D34428" w:rsidRPr="00385790" w14:paraId="1C67B4CC" w14:textId="77777777" w:rsidTr="00D34428">
        <w:trPr>
          <w:trHeight w:val="535"/>
        </w:trPr>
        <w:tc>
          <w:tcPr>
            <w:tcW w:w="0" w:type="auto"/>
          </w:tcPr>
          <w:p w14:paraId="55371E39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14:paraId="3E8F5975" w14:textId="39085972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D34428" w:rsidRPr="00385790" w14:paraId="38D5E96D" w14:textId="77777777" w:rsidTr="00573253">
        <w:tc>
          <w:tcPr>
            <w:tcW w:w="0" w:type="auto"/>
          </w:tcPr>
          <w:p w14:paraId="518FC109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14:paraId="12ED68B0" w14:textId="56E000B2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Test how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the system responds when the user swipes the correct card.</w:t>
            </w:r>
          </w:p>
        </w:tc>
      </w:tr>
      <w:tr w:rsidR="00D34428" w:rsidRPr="00385790" w14:paraId="3EE1EA97" w14:textId="77777777" w:rsidTr="00573253">
        <w:tc>
          <w:tcPr>
            <w:tcW w:w="0" w:type="auto"/>
          </w:tcPr>
          <w:p w14:paraId="0168CB00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14:paraId="2C406EA8" w14:textId="5E530701" w:rsidR="00D34428" w:rsidRPr="00D34428" w:rsidRDefault="00D34428" w:rsidP="00D34428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>The user must have the library member card.</w:t>
            </w:r>
          </w:p>
        </w:tc>
      </w:tr>
      <w:tr w:rsidR="00D34428" w:rsidRPr="00385790" w14:paraId="786D00C2" w14:textId="77777777" w:rsidTr="00573253">
        <w:tc>
          <w:tcPr>
            <w:tcW w:w="0" w:type="auto"/>
          </w:tcPr>
          <w:p w14:paraId="7BF173BD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14:paraId="78F209C0" w14:textId="1DF8716E" w:rsidR="00D34428" w:rsidRPr="00D34428" w:rsidRDefault="00D34428" w:rsidP="00D34428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System display the user loan</w:t>
            </w:r>
            <w:r w:rsidR="00C12103">
              <w:rPr>
                <w:rFonts w:ascii="Calibri" w:eastAsiaTheme="minorHAnsi" w:hAnsi="Calibri" w:cstheme="majorBidi"/>
                <w:sz w:val="22"/>
              </w:rPr>
              <w:t xml:space="preserve"> history details</w:t>
            </w:r>
            <w:r w:rsidRPr="00D34428">
              <w:rPr>
                <w:rFonts w:ascii="Calibri" w:eastAsiaTheme="minorHAnsi" w:hAnsi="Calibri" w:cstheme="majorBidi"/>
                <w:sz w:val="22"/>
              </w:rPr>
              <w:t>.</w:t>
            </w:r>
          </w:p>
        </w:tc>
      </w:tr>
      <w:tr w:rsidR="00D34428" w:rsidRPr="00385790" w14:paraId="05B7C08E" w14:textId="77777777" w:rsidTr="00573253">
        <w:tc>
          <w:tcPr>
            <w:tcW w:w="0" w:type="auto"/>
          </w:tcPr>
          <w:p w14:paraId="08C315FB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14:paraId="3F2EE945" w14:textId="3DB453C8" w:rsidR="00D34428" w:rsidRPr="00D34428" w:rsidRDefault="00D34428" w:rsidP="00D34428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The member id should be correct.</w:t>
            </w:r>
          </w:p>
        </w:tc>
      </w:tr>
      <w:tr w:rsidR="00D34428" w:rsidRPr="00385790" w14:paraId="526A84F1" w14:textId="77777777" w:rsidTr="00573253">
        <w:tc>
          <w:tcPr>
            <w:tcW w:w="0" w:type="auto"/>
          </w:tcPr>
          <w:p w14:paraId="7562BBCF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14:paraId="67CBE530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14:paraId="14245F59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5B7AE073" w14:textId="77777777" w:rsidR="00D34428" w:rsidRPr="00385790" w:rsidRDefault="00D34428" w:rsidP="00D34428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2695"/>
        <w:gridCol w:w="3623"/>
        <w:gridCol w:w="618"/>
        <w:gridCol w:w="534"/>
      </w:tblGrid>
      <w:tr w:rsidR="00C12103" w:rsidRPr="00385790" w14:paraId="43368E68" w14:textId="77777777" w:rsidTr="00573253">
        <w:tc>
          <w:tcPr>
            <w:tcW w:w="0" w:type="auto"/>
            <w:shd w:val="clear" w:color="auto" w:fill="D9D9D9" w:themeFill="background1" w:themeFillShade="D9"/>
          </w:tcPr>
          <w:p w14:paraId="14017FE2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93CE5B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6036F2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28E376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AB2851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C12103" w:rsidRPr="00385790" w14:paraId="1CA4DEBC" w14:textId="77777777" w:rsidTr="00573253">
        <w:tc>
          <w:tcPr>
            <w:tcW w:w="0" w:type="auto"/>
          </w:tcPr>
          <w:p w14:paraId="1F020399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2B50D9ED" w14:textId="49C70C99" w:rsidR="00D34428" w:rsidRPr="00385790" w:rsidRDefault="00D34428" w:rsidP="00D34428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User click on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books.</w:t>
            </w:r>
          </w:p>
        </w:tc>
        <w:tc>
          <w:tcPr>
            <w:tcW w:w="0" w:type="auto"/>
          </w:tcPr>
          <w:p w14:paraId="57C52EAA" w14:textId="3EE9414A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ystem display the card reader forum.</w:t>
            </w:r>
          </w:p>
        </w:tc>
        <w:tc>
          <w:tcPr>
            <w:tcW w:w="0" w:type="auto"/>
          </w:tcPr>
          <w:p w14:paraId="429C1A3B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79A7278A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C12103" w:rsidRPr="00385790" w14:paraId="47051014" w14:textId="77777777" w:rsidTr="00573253">
        <w:tc>
          <w:tcPr>
            <w:tcW w:w="0" w:type="auto"/>
          </w:tcPr>
          <w:p w14:paraId="7C0180AD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60B25765" w14:textId="1B5AD8B3" w:rsidR="00D34428" w:rsidRDefault="00D34428" w:rsidP="00D34428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14:paraId="34CFA2EC" w14:textId="077E445A" w:rsidR="00D34428" w:rsidRDefault="00D34428" w:rsidP="00D34428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</w:t>
            </w:r>
            <w:r w:rsidR="00C12103">
              <w:rPr>
                <w:rFonts w:ascii="Calibri" w:eastAsiaTheme="minorHAnsi" w:hAnsi="Calibri" w:cstheme="majorBidi"/>
                <w:sz w:val="22"/>
                <w:szCs w:val="22"/>
              </w:rPr>
              <w:t xml:space="preserve"> the user loan history.</w:t>
            </w:r>
          </w:p>
        </w:tc>
        <w:tc>
          <w:tcPr>
            <w:tcW w:w="0" w:type="auto"/>
          </w:tcPr>
          <w:p w14:paraId="1CA9FA6C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3FF8CE09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28469CD1" w14:textId="77777777" w:rsidR="00D34428" w:rsidRPr="00385790" w:rsidRDefault="00D34428" w:rsidP="00D34428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321"/>
        <w:gridCol w:w="1321"/>
        <w:gridCol w:w="1321"/>
        <w:gridCol w:w="1322"/>
        <w:gridCol w:w="1322"/>
        <w:gridCol w:w="1303"/>
      </w:tblGrid>
      <w:tr w:rsidR="00D34428" w:rsidRPr="00385790" w14:paraId="2D316C01" w14:textId="2B985E02" w:rsidTr="00D34428">
        <w:tc>
          <w:tcPr>
            <w:tcW w:w="8047" w:type="dxa"/>
            <w:gridSpan w:val="6"/>
            <w:shd w:val="clear" w:color="auto" w:fill="D9D9D9" w:themeFill="background1" w:themeFillShade="D9"/>
          </w:tcPr>
          <w:p w14:paraId="37FAD7B1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14:paraId="0F5B37BD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</w:p>
        </w:tc>
      </w:tr>
      <w:tr w:rsidR="00D34428" w:rsidRPr="00385790" w14:paraId="5DE75AC8" w14:textId="39760C4D" w:rsidTr="00D34428">
        <w:tc>
          <w:tcPr>
            <w:tcW w:w="1440" w:type="dxa"/>
            <w:shd w:val="clear" w:color="auto" w:fill="D9D9D9" w:themeFill="background1" w:themeFillShade="D9"/>
          </w:tcPr>
          <w:p w14:paraId="5C093FDF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1321" w:type="dxa"/>
            <w:shd w:val="clear" w:color="auto" w:fill="D9D9D9" w:themeFill="background1" w:themeFillShade="D9"/>
          </w:tcPr>
          <w:p w14:paraId="69E44239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74CD7A57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2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09DB628E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40609A4F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550C8F6E" w14:textId="77777777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5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14:paraId="00C2BA1F" w14:textId="40A73BBF" w:rsidR="00D34428" w:rsidRPr="00385790" w:rsidRDefault="00D34428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6</w:t>
            </w:r>
          </w:p>
        </w:tc>
      </w:tr>
      <w:tr w:rsidR="00D34428" w:rsidRPr="00385790" w14:paraId="079286C5" w14:textId="496AEA10" w:rsidTr="00D34428">
        <w:tc>
          <w:tcPr>
            <w:tcW w:w="1440" w:type="dxa"/>
            <w:shd w:val="clear" w:color="auto" w:fill="D9D9D9" w:themeFill="background1" w:themeFillShade="D9"/>
          </w:tcPr>
          <w:p w14:paraId="0F92931C" w14:textId="12A9DAA9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Member ID</w:t>
            </w:r>
          </w:p>
        </w:tc>
        <w:tc>
          <w:tcPr>
            <w:tcW w:w="1321" w:type="dxa"/>
          </w:tcPr>
          <w:p w14:paraId="05225498" w14:textId="1795CFFB" w:rsidR="00D34428" w:rsidRPr="00385790" w:rsidRDefault="00D34428" w:rsidP="00D34428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  <w:tc>
          <w:tcPr>
            <w:tcW w:w="1321" w:type="dxa"/>
          </w:tcPr>
          <w:p w14:paraId="11140045" w14:textId="5A8E9281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2</w:t>
            </w:r>
          </w:p>
        </w:tc>
        <w:tc>
          <w:tcPr>
            <w:tcW w:w="1321" w:type="dxa"/>
          </w:tcPr>
          <w:p w14:paraId="475B219F" w14:textId="33424E17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  <w:tc>
          <w:tcPr>
            <w:tcW w:w="1322" w:type="dxa"/>
          </w:tcPr>
          <w:p w14:paraId="0E25A057" w14:textId="04742658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  <w:tc>
          <w:tcPr>
            <w:tcW w:w="1322" w:type="dxa"/>
          </w:tcPr>
          <w:p w14:paraId="5484D955" w14:textId="677D475A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5</w:t>
            </w:r>
          </w:p>
        </w:tc>
        <w:tc>
          <w:tcPr>
            <w:tcW w:w="1303" w:type="dxa"/>
          </w:tcPr>
          <w:p w14:paraId="25A24780" w14:textId="49B1614D" w:rsidR="00D34428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6 </w:t>
            </w:r>
          </w:p>
        </w:tc>
      </w:tr>
    </w:tbl>
    <w:p w14:paraId="1B48F4D5" w14:textId="3F089F90" w:rsidR="00D34428" w:rsidRDefault="00D34428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48DE30C7" w14:textId="6521EC03" w:rsidR="00C12103" w:rsidRDefault="00C12103" w:rsidP="00C12103">
      <w:pPr>
        <w:pStyle w:val="Heading1"/>
        <w:numPr>
          <w:ilvl w:val="0"/>
          <w:numId w:val="0"/>
        </w:numPr>
        <w:ind w:left="720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                                   Result On The Screen</w:t>
      </w:r>
    </w:p>
    <w:p w14:paraId="61681FC8" w14:textId="2BB6ABE8" w:rsidR="00C12103" w:rsidRDefault="00C12103" w:rsidP="00C12103">
      <w:pPr>
        <w:pStyle w:val="Heading2"/>
        <w:numPr>
          <w:ilvl w:val="0"/>
          <w:numId w:val="0"/>
        </w:numPr>
        <w:ind w:left="720" w:hanging="720"/>
      </w:pPr>
      <w:r>
        <w:t>Result for Mem</w:t>
      </w:r>
      <w:r>
        <w:t>ber ID 1</w:t>
      </w:r>
    </w:p>
    <w:p w14:paraId="19EDA632" w14:textId="3C18A316" w:rsidR="00B621F8" w:rsidRPr="00B621F8" w:rsidRDefault="00B621F8" w:rsidP="00B621F8">
      <w:r>
        <w:rPr>
          <w:noProof/>
          <w:lang w:val="en-AU" w:eastAsia="en-AU"/>
        </w:rPr>
        <w:drawing>
          <wp:inline distT="0" distB="0" distL="0" distR="0" wp14:anchorId="1835538B" wp14:editId="0EA32231">
            <wp:extent cx="4353533" cy="5858693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863" w14:textId="5F3029F4" w:rsidR="00C12103" w:rsidRDefault="00C12103" w:rsidP="00C12103">
      <w:pPr>
        <w:pStyle w:val="Heading2"/>
        <w:numPr>
          <w:ilvl w:val="0"/>
          <w:numId w:val="0"/>
        </w:numPr>
        <w:ind w:left="720" w:hanging="720"/>
      </w:pPr>
      <w:r>
        <w:t>Result for Mem</w:t>
      </w:r>
      <w:r>
        <w:t>ber ID 2</w:t>
      </w:r>
    </w:p>
    <w:p w14:paraId="55C66E6D" w14:textId="700658EE" w:rsidR="00B621F8" w:rsidRPr="00B621F8" w:rsidRDefault="00B621F8" w:rsidP="00B621F8">
      <w:r>
        <w:rPr>
          <w:noProof/>
          <w:lang w:val="en-AU" w:eastAsia="en-AU"/>
        </w:rPr>
        <w:drawing>
          <wp:inline distT="0" distB="0" distL="0" distR="0" wp14:anchorId="3E8E9999" wp14:editId="178E57FD">
            <wp:extent cx="4334480" cy="628737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116E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12D248B3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10DB4CBC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0C9465F9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76A69ED2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30A4ECEB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2419930B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71C9305F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3437476B" w14:textId="4A7E7E89" w:rsidR="00C12103" w:rsidRDefault="00C12103" w:rsidP="00C12103">
      <w:pPr>
        <w:pStyle w:val="Heading2"/>
        <w:numPr>
          <w:ilvl w:val="0"/>
          <w:numId w:val="0"/>
        </w:numPr>
        <w:ind w:left="720" w:hanging="720"/>
      </w:pPr>
      <w:r>
        <w:t>Result for Mem</w:t>
      </w:r>
      <w:r>
        <w:t>ber ID 3</w:t>
      </w:r>
    </w:p>
    <w:p w14:paraId="4F4C9EC6" w14:textId="791C9E62" w:rsidR="00B621F8" w:rsidRPr="00B621F8" w:rsidRDefault="00B621F8" w:rsidP="00B621F8">
      <w:r>
        <w:rPr>
          <w:noProof/>
          <w:lang w:val="en-AU" w:eastAsia="en-AU"/>
        </w:rPr>
        <w:drawing>
          <wp:inline distT="0" distB="0" distL="0" distR="0" wp14:anchorId="59F50C23" wp14:editId="191578D2">
            <wp:extent cx="4286848" cy="625879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60E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4E8AC0A0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35A6B9FB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3D44643A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1199D487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393A1853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5678C1C7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7441381B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670DFB82" w14:textId="0A6F8B57" w:rsidR="00C12103" w:rsidRDefault="00C12103" w:rsidP="00C12103">
      <w:pPr>
        <w:pStyle w:val="Heading2"/>
        <w:numPr>
          <w:ilvl w:val="0"/>
          <w:numId w:val="0"/>
        </w:numPr>
      </w:pPr>
      <w:r>
        <w:t>Result for Mem</w:t>
      </w:r>
      <w:r>
        <w:t>ber ID 4</w:t>
      </w:r>
    </w:p>
    <w:p w14:paraId="74CB61B0" w14:textId="36F322DA" w:rsidR="00B621F8" w:rsidRPr="00B621F8" w:rsidRDefault="00B621F8" w:rsidP="00B621F8">
      <w:r>
        <w:rPr>
          <w:noProof/>
          <w:lang w:val="en-AU" w:eastAsia="en-AU"/>
        </w:rPr>
        <w:drawing>
          <wp:inline distT="0" distB="0" distL="0" distR="0" wp14:anchorId="288CE807" wp14:editId="23DA72CF">
            <wp:extent cx="3848100" cy="5908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094" cy="59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820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3EA0153F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4258E7CD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77D81A7F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5628C015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7413A7E5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7C13FB1E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62BE4C45" w14:textId="77777777" w:rsidR="00B621F8" w:rsidRDefault="00B621F8" w:rsidP="00C12103">
      <w:pPr>
        <w:pStyle w:val="Heading2"/>
        <w:numPr>
          <w:ilvl w:val="0"/>
          <w:numId w:val="0"/>
        </w:numPr>
      </w:pPr>
    </w:p>
    <w:p w14:paraId="24DE3274" w14:textId="3FCAD0F0" w:rsidR="00C12103" w:rsidRDefault="00C12103" w:rsidP="00C12103">
      <w:pPr>
        <w:pStyle w:val="Heading2"/>
        <w:numPr>
          <w:ilvl w:val="0"/>
          <w:numId w:val="0"/>
        </w:numPr>
      </w:pPr>
      <w:r>
        <w:t>Result for Mem</w:t>
      </w:r>
      <w:r>
        <w:t>ber ID 5</w:t>
      </w:r>
    </w:p>
    <w:p w14:paraId="1A5DE9ED" w14:textId="6D2BFA16" w:rsidR="00B621F8" w:rsidRPr="00B621F8" w:rsidRDefault="00B621F8" w:rsidP="00B621F8">
      <w:r>
        <w:rPr>
          <w:noProof/>
          <w:lang w:val="en-AU" w:eastAsia="en-AU"/>
        </w:rPr>
        <w:drawing>
          <wp:inline distT="0" distB="0" distL="0" distR="0" wp14:anchorId="4B261C9F" wp14:editId="6E33A933">
            <wp:extent cx="4363059" cy="635406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4F6D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529E9066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0816926E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1005935B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77664A60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74BAE4C9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1F6737AD" w14:textId="77777777" w:rsidR="00B621F8" w:rsidRDefault="00B621F8" w:rsidP="00C12103">
      <w:pPr>
        <w:pStyle w:val="Heading2"/>
        <w:numPr>
          <w:ilvl w:val="0"/>
          <w:numId w:val="0"/>
        </w:numPr>
        <w:ind w:left="720" w:hanging="720"/>
      </w:pPr>
    </w:p>
    <w:p w14:paraId="4E8851FB" w14:textId="0FB7F60E" w:rsidR="00C12103" w:rsidRDefault="00C12103" w:rsidP="00C12103">
      <w:pPr>
        <w:pStyle w:val="Heading2"/>
        <w:numPr>
          <w:ilvl w:val="0"/>
          <w:numId w:val="0"/>
        </w:numPr>
        <w:ind w:left="720" w:hanging="720"/>
      </w:pPr>
      <w:r>
        <w:t>Result for Mem</w:t>
      </w:r>
      <w:r>
        <w:t>ber ID 6</w:t>
      </w:r>
    </w:p>
    <w:p w14:paraId="1A1E9AAC" w14:textId="12472E7A" w:rsidR="00B621F8" w:rsidRPr="00B621F8" w:rsidRDefault="00B621F8" w:rsidP="00B621F8">
      <w:r>
        <w:rPr>
          <w:noProof/>
          <w:lang w:val="en-AU" w:eastAsia="en-AU"/>
        </w:rPr>
        <w:drawing>
          <wp:inline distT="0" distB="0" distL="0" distR="0" wp14:anchorId="4FCEBBFC" wp14:editId="0AE6CFD1">
            <wp:extent cx="4305901" cy="646837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8D5" w14:textId="77777777" w:rsidR="00C12103" w:rsidRPr="00C12103" w:rsidRDefault="00C12103" w:rsidP="00C12103">
      <w:pPr>
        <w:pStyle w:val="Heading2"/>
        <w:numPr>
          <w:ilvl w:val="0"/>
          <w:numId w:val="0"/>
        </w:numPr>
        <w:rPr>
          <w:rFonts w:eastAsiaTheme="minorHAnsi"/>
        </w:rPr>
      </w:pPr>
    </w:p>
    <w:p w14:paraId="3CA26876" w14:textId="1F8DA932" w:rsidR="00C12103" w:rsidRDefault="00C12103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18A0B1EB" w14:textId="24073B74" w:rsidR="00C12103" w:rsidRDefault="00C12103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448091CE" w14:textId="27683369" w:rsidR="00C12103" w:rsidRDefault="00C12103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638914F7" w14:textId="333E7EAD" w:rsidR="00B621F8" w:rsidRDefault="00B621F8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7F8E8A83" w14:textId="38C71278" w:rsidR="00B621F8" w:rsidRDefault="00B621F8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481C6607" w14:textId="473FC878" w:rsidR="00B621F8" w:rsidRDefault="00B621F8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74FA90FC" w14:textId="77777777" w:rsidR="00B621F8" w:rsidRPr="00385790" w:rsidRDefault="00B621F8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26"/>
        <w:gridCol w:w="6229"/>
      </w:tblGrid>
      <w:tr w:rsidR="00D34428" w:rsidRPr="00385790" w14:paraId="6E492792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58E54ADF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762F64" w14:textId="76EA586E" w:rsidR="00D34428" w:rsidRDefault="00D34428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TS02</w:t>
            </w: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_02</w:t>
            </w:r>
          </w:p>
          <w:p w14:paraId="2404FC20" w14:textId="77777777" w:rsidR="00D34428" w:rsidRPr="00385790" w:rsidRDefault="00D34428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</w:p>
        </w:tc>
      </w:tr>
      <w:tr w:rsidR="00D34428" w:rsidRPr="00385790" w14:paraId="52018FE6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078004FA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54BA4E4" w14:textId="4066DF72" w:rsidR="00D34428" w:rsidRPr="00385790" w:rsidRDefault="00D34428" w:rsidP="00D34428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User swipe the wrong card</w:t>
            </w:r>
          </w:p>
        </w:tc>
      </w:tr>
      <w:tr w:rsidR="00D34428" w:rsidRPr="00385790" w14:paraId="068B2738" w14:textId="77777777" w:rsidTr="00573253">
        <w:tc>
          <w:tcPr>
            <w:tcW w:w="0" w:type="auto"/>
          </w:tcPr>
          <w:p w14:paraId="20FA58ED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14:paraId="3F3244EE" w14:textId="5474EC15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books.</w:t>
            </w:r>
          </w:p>
        </w:tc>
      </w:tr>
      <w:tr w:rsidR="00D34428" w:rsidRPr="00385790" w14:paraId="4E610EDF" w14:textId="77777777" w:rsidTr="00573253">
        <w:tc>
          <w:tcPr>
            <w:tcW w:w="0" w:type="auto"/>
          </w:tcPr>
          <w:p w14:paraId="236C5122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14:paraId="0D714B43" w14:textId="0A2041B8" w:rsidR="00D34428" w:rsidRPr="00385790" w:rsidRDefault="00D34428" w:rsidP="00D34428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Test how the system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responds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when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the member swipes the wrong card.</w:t>
            </w:r>
          </w:p>
        </w:tc>
      </w:tr>
      <w:tr w:rsidR="00D34428" w:rsidRPr="00385790" w14:paraId="6AAFF4B2" w14:textId="77777777" w:rsidTr="00573253">
        <w:tc>
          <w:tcPr>
            <w:tcW w:w="0" w:type="auto"/>
          </w:tcPr>
          <w:p w14:paraId="7C84706D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14:paraId="7FDA099E" w14:textId="026AD480" w:rsidR="00D34428" w:rsidRPr="00385790" w:rsidRDefault="00D34428" w:rsidP="00D34428">
            <w:pPr>
              <w:pStyle w:val="ListParagraph"/>
              <w:numPr>
                <w:ilvl w:val="0"/>
                <w:numId w:val="15"/>
              </w:numPr>
              <w:ind w:left="183" w:hanging="215"/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 xml:space="preserve">The user must have the library member </w:t>
            </w:r>
            <w:r w:rsidRPr="00D34428">
              <w:rPr>
                <w:rFonts w:ascii="Calibri" w:eastAsiaTheme="minorHAnsi" w:hAnsi="Calibri" w:cstheme="majorBidi"/>
                <w:sz w:val="22"/>
              </w:rPr>
              <w:t>card.</w:t>
            </w:r>
          </w:p>
        </w:tc>
      </w:tr>
      <w:tr w:rsidR="00D34428" w:rsidRPr="00385790" w14:paraId="58B27853" w14:textId="77777777" w:rsidTr="00573253">
        <w:tc>
          <w:tcPr>
            <w:tcW w:w="0" w:type="auto"/>
          </w:tcPr>
          <w:p w14:paraId="7B4B4C11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14:paraId="12B22E9A" w14:textId="21894238" w:rsidR="00D34428" w:rsidRPr="00385790" w:rsidRDefault="00D34428" w:rsidP="00D34428">
            <w:pPr>
              <w:pStyle w:val="ListParagraph"/>
              <w:numPr>
                <w:ilvl w:val="0"/>
                <w:numId w:val="15"/>
              </w:numPr>
              <w:ind w:left="183" w:hanging="215"/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 xml:space="preserve">System </w:t>
            </w:r>
            <w:r>
              <w:rPr>
                <w:rFonts w:ascii="Calibri" w:eastAsiaTheme="minorHAnsi" w:hAnsi="Calibri" w:cstheme="majorBidi"/>
                <w:sz w:val="22"/>
              </w:rPr>
              <w:t>display member not found message.</w:t>
            </w:r>
          </w:p>
        </w:tc>
      </w:tr>
      <w:tr w:rsidR="00D34428" w:rsidRPr="00385790" w14:paraId="1364C0ED" w14:textId="77777777" w:rsidTr="00573253">
        <w:tc>
          <w:tcPr>
            <w:tcW w:w="0" w:type="auto"/>
          </w:tcPr>
          <w:p w14:paraId="51BEF2B3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14:paraId="2571A21C" w14:textId="14FC083F" w:rsidR="00D34428" w:rsidRPr="00385790" w:rsidRDefault="00D34428" w:rsidP="00573253">
            <w:pPr>
              <w:pStyle w:val="ListParagraph"/>
              <w:ind w:left="183"/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The member id should be correct</w:t>
            </w:r>
            <w:r>
              <w:rPr>
                <w:rFonts w:ascii="Calibri" w:eastAsiaTheme="minorHAnsi" w:hAnsi="Calibri" w:cstheme="majorBidi"/>
                <w:sz w:val="22"/>
              </w:rPr>
              <w:t>.</w:t>
            </w:r>
          </w:p>
        </w:tc>
      </w:tr>
      <w:tr w:rsidR="00D34428" w:rsidRPr="00385790" w14:paraId="471EDC92" w14:textId="77777777" w:rsidTr="00573253">
        <w:tc>
          <w:tcPr>
            <w:tcW w:w="0" w:type="auto"/>
          </w:tcPr>
          <w:p w14:paraId="1B49F2C8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14:paraId="7EF39C59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14:paraId="62C1FD4A" w14:textId="77777777" w:rsidR="00D34428" w:rsidRPr="00385790" w:rsidRDefault="00D34428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06009AF8" w14:textId="77777777" w:rsidR="00D34428" w:rsidRPr="00385790" w:rsidRDefault="00D34428" w:rsidP="00D34428">
      <w:pPr>
        <w:rPr>
          <w:rFonts w:ascii="Calibri" w:eastAsiaTheme="minorHAnsi" w:hAnsi="Calibri" w:cstheme="majorBidi"/>
          <w:sz w:val="22"/>
          <w:szCs w:val="22"/>
        </w:rPr>
      </w:pPr>
    </w:p>
    <w:p w14:paraId="4C3E6164" w14:textId="77777777" w:rsidR="0031499F" w:rsidRPr="00385790" w:rsidRDefault="0031499F" w:rsidP="0031499F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2554"/>
        <w:gridCol w:w="4255"/>
        <w:gridCol w:w="618"/>
        <w:gridCol w:w="534"/>
      </w:tblGrid>
      <w:tr w:rsidR="0031499F" w:rsidRPr="00385790" w14:paraId="256FF00A" w14:textId="77777777" w:rsidTr="00573253">
        <w:tc>
          <w:tcPr>
            <w:tcW w:w="0" w:type="auto"/>
            <w:shd w:val="clear" w:color="auto" w:fill="D9D9D9" w:themeFill="background1" w:themeFillShade="D9"/>
          </w:tcPr>
          <w:p w14:paraId="102B2168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AD51B8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24EFDC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12B9F8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67519EA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31499F" w:rsidRPr="00385790" w14:paraId="3945F3D9" w14:textId="77777777" w:rsidTr="00573253">
        <w:tc>
          <w:tcPr>
            <w:tcW w:w="0" w:type="auto"/>
          </w:tcPr>
          <w:p w14:paraId="525874CA" w14:textId="77777777" w:rsidR="0031499F" w:rsidRPr="00385790" w:rsidRDefault="0031499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26855C53" w14:textId="77777777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14:paraId="6533A80E" w14:textId="77777777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14:paraId="09C2FB01" w14:textId="77777777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182407A5" w14:textId="77777777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31499F" w:rsidRPr="00385790" w14:paraId="1D247146" w14:textId="77777777" w:rsidTr="00573253">
        <w:tc>
          <w:tcPr>
            <w:tcW w:w="0" w:type="auto"/>
          </w:tcPr>
          <w:p w14:paraId="4BA89A6E" w14:textId="77777777" w:rsidR="0031499F" w:rsidRPr="00385790" w:rsidRDefault="0031499F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1E395C8F" w14:textId="77777777" w:rsidR="0031499F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swipes the card</w:t>
            </w:r>
          </w:p>
        </w:tc>
        <w:tc>
          <w:tcPr>
            <w:tcW w:w="0" w:type="auto"/>
          </w:tcPr>
          <w:p w14:paraId="19A09153" w14:textId="2679BCC9" w:rsidR="0031499F" w:rsidRDefault="0031499F" w:rsidP="0031499F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System display the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Member not found message.</w:t>
            </w:r>
          </w:p>
        </w:tc>
        <w:tc>
          <w:tcPr>
            <w:tcW w:w="0" w:type="auto"/>
          </w:tcPr>
          <w:p w14:paraId="3FF3D98B" w14:textId="77777777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08ED92C6" w14:textId="77777777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1A1A5EE0" w14:textId="77777777" w:rsidR="0031499F" w:rsidRPr="00385790" w:rsidRDefault="0031499F" w:rsidP="0031499F">
      <w:pPr>
        <w:rPr>
          <w:rFonts w:ascii="Calibri" w:eastAsiaTheme="minorHAnsi" w:hAnsi="Calibri" w:cstheme="majorBidi"/>
          <w:sz w:val="22"/>
          <w:szCs w:val="22"/>
        </w:rPr>
      </w:pPr>
    </w:p>
    <w:p w14:paraId="1D2D5ABE" w14:textId="77777777" w:rsidR="00D34428" w:rsidRPr="00385790" w:rsidRDefault="00D34428" w:rsidP="00D34428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315"/>
        <w:gridCol w:w="1315"/>
        <w:gridCol w:w="1315"/>
        <w:gridCol w:w="1336"/>
        <w:gridCol w:w="1336"/>
        <w:gridCol w:w="1296"/>
      </w:tblGrid>
      <w:tr w:rsidR="0031499F" w:rsidRPr="00385790" w14:paraId="245C301E" w14:textId="615427F0" w:rsidTr="0031499F">
        <w:tc>
          <w:tcPr>
            <w:tcW w:w="8054" w:type="dxa"/>
            <w:gridSpan w:val="6"/>
            <w:shd w:val="clear" w:color="auto" w:fill="D9D9D9" w:themeFill="background1" w:themeFillShade="D9"/>
          </w:tcPr>
          <w:p w14:paraId="6FFEFDD1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14:paraId="748D1F3D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</w:p>
        </w:tc>
      </w:tr>
      <w:tr w:rsidR="0031499F" w:rsidRPr="00385790" w14:paraId="750E6CEF" w14:textId="64F46D6E" w:rsidTr="0031499F">
        <w:tc>
          <w:tcPr>
            <w:tcW w:w="1437" w:type="dxa"/>
            <w:shd w:val="clear" w:color="auto" w:fill="D9D9D9" w:themeFill="background1" w:themeFillShade="D9"/>
          </w:tcPr>
          <w:p w14:paraId="7FAEA5AB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6A1688DB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D8D1D96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2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29B4F024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D6D573E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6B8A7EA" w14:textId="77777777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5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14:paraId="101701FC" w14:textId="2F7824B8" w:rsidR="0031499F" w:rsidRPr="00385790" w:rsidRDefault="0031499F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6</w:t>
            </w:r>
          </w:p>
        </w:tc>
      </w:tr>
      <w:tr w:rsidR="0031499F" w:rsidRPr="00385790" w14:paraId="0A719F45" w14:textId="5DB3DF09" w:rsidTr="0031499F">
        <w:tc>
          <w:tcPr>
            <w:tcW w:w="1437" w:type="dxa"/>
            <w:shd w:val="clear" w:color="auto" w:fill="D9D9D9" w:themeFill="background1" w:themeFillShade="D9"/>
          </w:tcPr>
          <w:p w14:paraId="4575FE1E" w14:textId="04227672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Member ID</w:t>
            </w:r>
          </w:p>
        </w:tc>
        <w:tc>
          <w:tcPr>
            <w:tcW w:w="1315" w:type="dxa"/>
          </w:tcPr>
          <w:p w14:paraId="5AA290F3" w14:textId="714FD148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7</w:t>
            </w:r>
          </w:p>
        </w:tc>
        <w:tc>
          <w:tcPr>
            <w:tcW w:w="1315" w:type="dxa"/>
          </w:tcPr>
          <w:p w14:paraId="299FA221" w14:textId="2A11811C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8</w:t>
            </w:r>
          </w:p>
        </w:tc>
        <w:tc>
          <w:tcPr>
            <w:tcW w:w="1315" w:type="dxa"/>
          </w:tcPr>
          <w:p w14:paraId="6C1B9C62" w14:textId="4ED5C756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9</w:t>
            </w:r>
          </w:p>
        </w:tc>
        <w:tc>
          <w:tcPr>
            <w:tcW w:w="1336" w:type="dxa"/>
          </w:tcPr>
          <w:p w14:paraId="7A4B57FB" w14:textId="34D5CE9E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10</w:t>
            </w:r>
          </w:p>
        </w:tc>
        <w:tc>
          <w:tcPr>
            <w:tcW w:w="1336" w:type="dxa"/>
          </w:tcPr>
          <w:p w14:paraId="377B261B" w14:textId="59D44791" w:rsidR="0031499F" w:rsidRPr="00385790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11</w:t>
            </w:r>
          </w:p>
        </w:tc>
        <w:tc>
          <w:tcPr>
            <w:tcW w:w="1296" w:type="dxa"/>
          </w:tcPr>
          <w:p w14:paraId="588048D7" w14:textId="0BA24613" w:rsidR="0031499F" w:rsidRDefault="0031499F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12</w:t>
            </w:r>
          </w:p>
        </w:tc>
      </w:tr>
    </w:tbl>
    <w:p w14:paraId="43F7DC27" w14:textId="77777777" w:rsidR="00D34428" w:rsidRPr="00385790" w:rsidRDefault="00D34428" w:rsidP="00D34428">
      <w:pPr>
        <w:rPr>
          <w:rFonts w:ascii="Calibri" w:eastAsiaTheme="minorHAnsi" w:hAnsi="Calibri" w:cstheme="majorBidi"/>
          <w:sz w:val="22"/>
          <w:szCs w:val="22"/>
          <w:lang w:val="en-AU"/>
        </w:rPr>
      </w:pPr>
    </w:p>
    <w:p w14:paraId="16C5A5F4" w14:textId="0C56F6DA" w:rsidR="00D34428" w:rsidRPr="00385790" w:rsidRDefault="00C12103" w:rsidP="00C12103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 xml:space="preserve">                                                Result on the Screen                                                                   </w:t>
      </w:r>
    </w:p>
    <w:p w14:paraId="71899201" w14:textId="77777777" w:rsidR="0031499F" w:rsidRDefault="008E5D74" w:rsidP="008E5D74">
      <w:pPr>
        <w:pStyle w:val="Heading2"/>
        <w:numPr>
          <w:ilvl w:val="0"/>
          <w:numId w:val="0"/>
        </w:numPr>
      </w:pPr>
      <w:r w:rsidRPr="008E5D74">
        <w:t xml:space="preserve">    </w:t>
      </w:r>
      <w:r w:rsidR="0031499F">
        <w:t>Result for Member ID 7</w:t>
      </w:r>
      <w:r w:rsidRPr="008E5D74">
        <w:t xml:space="preserve">     </w:t>
      </w:r>
    </w:p>
    <w:p w14:paraId="0E37C0BF" w14:textId="77777777" w:rsidR="0031499F" w:rsidRDefault="0031499F" w:rsidP="0031499F">
      <w:pPr>
        <w:pStyle w:val="Heading2"/>
        <w:numPr>
          <w:ilvl w:val="0"/>
          <w:numId w:val="0"/>
        </w:numPr>
      </w:pPr>
      <w:r>
        <w:rPr>
          <w:noProof/>
          <w:lang w:val="en-AU" w:eastAsia="en-AU"/>
        </w:rPr>
        <w:drawing>
          <wp:inline distT="0" distB="0" distL="0" distR="0" wp14:anchorId="5A471394" wp14:editId="308CF0E9">
            <wp:extent cx="4218940" cy="3262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821" cy="32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D74" w:rsidRPr="008E5D74">
        <w:t xml:space="preserve">          </w:t>
      </w:r>
    </w:p>
    <w:p w14:paraId="48E3ADA2" w14:textId="0B7E1925" w:rsidR="0031499F" w:rsidRDefault="0031499F" w:rsidP="0031499F">
      <w:pPr>
        <w:pStyle w:val="Heading2"/>
        <w:numPr>
          <w:ilvl w:val="0"/>
          <w:numId w:val="0"/>
        </w:numPr>
      </w:pPr>
      <w:r>
        <w:t>RESULT FOR MEMBER ID 8</w:t>
      </w:r>
    </w:p>
    <w:p w14:paraId="7F9768D2" w14:textId="6631E6A8" w:rsidR="0031499F" w:rsidRPr="0031499F" w:rsidRDefault="0031499F" w:rsidP="0031499F">
      <w:r>
        <w:rPr>
          <w:noProof/>
          <w:lang w:val="en-AU" w:eastAsia="en-AU"/>
        </w:rPr>
        <w:drawing>
          <wp:inline distT="0" distB="0" distL="0" distR="0" wp14:anchorId="236A99E4" wp14:editId="1DCDFB6B">
            <wp:extent cx="4676775" cy="3493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109" cy="34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D626" w14:textId="5AE50582" w:rsidR="0031499F" w:rsidRDefault="0031499F" w:rsidP="0031499F">
      <w:pPr>
        <w:pStyle w:val="Heading2"/>
        <w:numPr>
          <w:ilvl w:val="0"/>
          <w:numId w:val="0"/>
        </w:numPr>
      </w:pPr>
      <w:r>
        <w:t>RESULT FOR MEMBER ID 9</w:t>
      </w:r>
    </w:p>
    <w:p w14:paraId="1F1126AB" w14:textId="2D8AF998" w:rsidR="0031499F" w:rsidRPr="0031499F" w:rsidRDefault="0031499F" w:rsidP="0031499F">
      <w:r>
        <w:rPr>
          <w:noProof/>
          <w:lang w:val="en-AU" w:eastAsia="en-AU"/>
        </w:rPr>
        <w:drawing>
          <wp:inline distT="0" distB="0" distL="0" distR="0" wp14:anchorId="47961A7A" wp14:editId="09DD090C">
            <wp:extent cx="4600575" cy="34607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764" cy="34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6924" w14:textId="77777777" w:rsidR="0031499F" w:rsidRDefault="0031499F" w:rsidP="0031499F">
      <w:pPr>
        <w:pStyle w:val="Heading2"/>
        <w:numPr>
          <w:ilvl w:val="0"/>
          <w:numId w:val="0"/>
        </w:numPr>
      </w:pPr>
    </w:p>
    <w:p w14:paraId="21E346D2" w14:textId="77777777" w:rsidR="0031499F" w:rsidRDefault="0031499F" w:rsidP="0031499F">
      <w:pPr>
        <w:pStyle w:val="Heading2"/>
        <w:numPr>
          <w:ilvl w:val="0"/>
          <w:numId w:val="0"/>
        </w:numPr>
      </w:pPr>
    </w:p>
    <w:p w14:paraId="4E06C229" w14:textId="77777777" w:rsidR="0031499F" w:rsidRDefault="0031499F" w:rsidP="0031499F">
      <w:pPr>
        <w:pStyle w:val="Heading2"/>
        <w:numPr>
          <w:ilvl w:val="0"/>
          <w:numId w:val="0"/>
        </w:numPr>
      </w:pPr>
    </w:p>
    <w:p w14:paraId="1B90C400" w14:textId="49A15A01" w:rsidR="0031499F" w:rsidRDefault="0031499F" w:rsidP="0031499F">
      <w:pPr>
        <w:pStyle w:val="Heading2"/>
        <w:numPr>
          <w:ilvl w:val="0"/>
          <w:numId w:val="0"/>
        </w:numPr>
      </w:pPr>
      <w:r>
        <w:t>RESULT FOR MEMBER ID 10</w:t>
      </w:r>
    </w:p>
    <w:p w14:paraId="208B4130" w14:textId="4D00910B" w:rsidR="0031499F" w:rsidRPr="0031499F" w:rsidRDefault="0031499F" w:rsidP="0031499F">
      <w:r>
        <w:rPr>
          <w:noProof/>
          <w:lang w:val="en-AU" w:eastAsia="en-AU"/>
        </w:rPr>
        <w:drawing>
          <wp:inline distT="0" distB="0" distL="0" distR="0" wp14:anchorId="29C93ED2" wp14:editId="62F7DEF6">
            <wp:extent cx="5943600" cy="4392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B35" w14:textId="2CF04BA1" w:rsidR="0031499F" w:rsidRDefault="0031499F" w:rsidP="0031499F">
      <w:pPr>
        <w:pStyle w:val="Heading2"/>
        <w:numPr>
          <w:ilvl w:val="0"/>
          <w:numId w:val="0"/>
        </w:numPr>
      </w:pPr>
      <w:r>
        <w:t>RESULT FOR MEMBER ID 11</w:t>
      </w:r>
    </w:p>
    <w:p w14:paraId="199223FA" w14:textId="0BA73875" w:rsidR="0031499F" w:rsidRPr="0031499F" w:rsidRDefault="0031499F" w:rsidP="0031499F">
      <w:r>
        <w:rPr>
          <w:noProof/>
          <w:lang w:val="en-AU" w:eastAsia="en-AU"/>
        </w:rPr>
        <w:drawing>
          <wp:inline distT="0" distB="0" distL="0" distR="0" wp14:anchorId="292D8811" wp14:editId="21D00BD2">
            <wp:extent cx="4323497" cy="330313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012" cy="33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B1E0" w14:textId="411954EE" w:rsidR="0031499F" w:rsidRDefault="0031499F" w:rsidP="0031499F">
      <w:pPr>
        <w:pStyle w:val="Heading2"/>
        <w:numPr>
          <w:ilvl w:val="0"/>
          <w:numId w:val="0"/>
        </w:numPr>
      </w:pPr>
      <w:r>
        <w:t>RESULT FOR MEMBER ID 12</w:t>
      </w:r>
    </w:p>
    <w:p w14:paraId="03DBF63F" w14:textId="7586A4EE" w:rsidR="0031499F" w:rsidRPr="0031499F" w:rsidRDefault="0031499F" w:rsidP="0031499F">
      <w:r>
        <w:rPr>
          <w:noProof/>
          <w:lang w:val="en-AU" w:eastAsia="en-AU"/>
        </w:rPr>
        <w:drawing>
          <wp:inline distT="0" distB="0" distL="0" distR="0" wp14:anchorId="49722CC1" wp14:editId="2836501E">
            <wp:extent cx="5943600" cy="4460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5C65" w14:textId="77777777" w:rsidR="009944A4" w:rsidRDefault="009944A4" w:rsidP="008E5D74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</w:rPr>
      </w:pPr>
    </w:p>
    <w:p w14:paraId="3C4C1D61" w14:textId="77777777" w:rsidR="009944A4" w:rsidRPr="008E5D74" w:rsidRDefault="009944A4" w:rsidP="009944A4">
      <w:pPr>
        <w:pStyle w:val="Heading2"/>
        <w:numPr>
          <w:ilvl w:val="0"/>
          <w:numId w:val="0"/>
        </w:numPr>
      </w:pPr>
      <w:r w:rsidRPr="008E5D74">
        <w:t xml:space="preserve">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58"/>
        <w:gridCol w:w="6897"/>
      </w:tblGrid>
      <w:tr w:rsidR="009944A4" w:rsidRPr="00385790" w14:paraId="1FB2F95D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4F0FF106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ID: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19E4467" w14:textId="7ADA7907" w:rsidR="009944A4" w:rsidRPr="00385790" w:rsidRDefault="009944A4" w:rsidP="00573253">
            <w:pPr>
              <w:pStyle w:val="ListParagraph"/>
              <w:ind w:left="360"/>
              <w:rPr>
                <w:rFonts w:ascii="Calibri" w:eastAsiaTheme="minorHAnsi" w:hAnsi="Calibri" w:cstheme="majorBidi"/>
                <w:b/>
                <w:bCs/>
                <w:sz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TS03</w:t>
            </w: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_0</w:t>
            </w:r>
            <w:r>
              <w:rPr>
                <w:rFonts w:ascii="Calibri" w:eastAsiaTheme="minorHAnsi" w:hAnsi="Calibri" w:cstheme="majorBidi"/>
                <w:b/>
                <w:bCs/>
                <w:sz w:val="22"/>
              </w:rPr>
              <w:t>3</w:t>
            </w:r>
          </w:p>
        </w:tc>
      </w:tr>
      <w:tr w:rsidR="009944A4" w:rsidRPr="00385790" w14:paraId="746D7358" w14:textId="77777777" w:rsidTr="00573253">
        <w:tc>
          <w:tcPr>
            <w:tcW w:w="0" w:type="auto"/>
            <w:shd w:val="clear" w:color="auto" w:fill="D0CECE" w:themeFill="background2" w:themeFillShade="E6"/>
          </w:tcPr>
          <w:p w14:paraId="30152560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Name: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6479D61" w14:textId="07974595" w:rsidR="009944A4" w:rsidRPr="00385790" w:rsidRDefault="009944A4" w:rsidP="009944A4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User enter the negative integer as member id or just simply enter swipe card without filling the text field of member id.</w:t>
            </w:r>
          </w:p>
        </w:tc>
      </w:tr>
      <w:tr w:rsidR="009944A4" w:rsidRPr="00385790" w14:paraId="5D293B87" w14:textId="77777777" w:rsidTr="00573253">
        <w:trPr>
          <w:trHeight w:val="535"/>
        </w:trPr>
        <w:tc>
          <w:tcPr>
            <w:tcW w:w="0" w:type="auto"/>
          </w:tcPr>
          <w:p w14:paraId="25EEE065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Use Case Tested:</w:t>
            </w:r>
          </w:p>
        </w:tc>
        <w:tc>
          <w:tcPr>
            <w:tcW w:w="0" w:type="auto"/>
          </w:tcPr>
          <w:p w14:paraId="58234C0C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Borrow books</w:t>
            </w:r>
          </w:p>
        </w:tc>
      </w:tr>
      <w:tr w:rsidR="009944A4" w:rsidRPr="00385790" w14:paraId="32347C8D" w14:textId="77777777" w:rsidTr="00573253">
        <w:tc>
          <w:tcPr>
            <w:tcW w:w="0" w:type="auto"/>
          </w:tcPr>
          <w:p w14:paraId="11DD9BB6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Description:</w:t>
            </w:r>
          </w:p>
        </w:tc>
        <w:tc>
          <w:tcPr>
            <w:tcW w:w="0" w:type="auto"/>
          </w:tcPr>
          <w:p w14:paraId="7DAB5DA5" w14:textId="448AE18C" w:rsidR="009944A4" w:rsidRPr="00385790" w:rsidRDefault="009944A4" w:rsidP="009944A4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Test how the system responds when 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the user provides the negative integer as a member id</w:t>
            </w:r>
          </w:p>
        </w:tc>
      </w:tr>
      <w:tr w:rsidR="009944A4" w:rsidRPr="00385790" w14:paraId="77328B5E" w14:textId="77777777" w:rsidTr="00573253">
        <w:tc>
          <w:tcPr>
            <w:tcW w:w="0" w:type="auto"/>
          </w:tcPr>
          <w:p w14:paraId="229AFF92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Pre-conditions:</w:t>
            </w:r>
          </w:p>
        </w:tc>
        <w:tc>
          <w:tcPr>
            <w:tcW w:w="0" w:type="auto"/>
          </w:tcPr>
          <w:p w14:paraId="2F4B4F6B" w14:textId="77777777" w:rsidR="009944A4" w:rsidRPr="00D34428" w:rsidRDefault="009944A4" w:rsidP="00573253">
            <w:pPr>
              <w:rPr>
                <w:rFonts w:ascii="Calibri" w:eastAsiaTheme="minorHAnsi" w:hAnsi="Calibri" w:cstheme="majorBidi"/>
                <w:sz w:val="22"/>
              </w:rPr>
            </w:pPr>
            <w:r w:rsidRPr="00D34428">
              <w:rPr>
                <w:rFonts w:ascii="Calibri" w:eastAsiaTheme="minorHAnsi" w:hAnsi="Calibri" w:cstheme="majorBidi"/>
                <w:sz w:val="22"/>
              </w:rPr>
              <w:t>The user must have the library member card.</w:t>
            </w:r>
          </w:p>
        </w:tc>
      </w:tr>
      <w:tr w:rsidR="009944A4" w:rsidRPr="00385790" w14:paraId="54FF1C2C" w14:textId="77777777" w:rsidTr="00573253">
        <w:tc>
          <w:tcPr>
            <w:tcW w:w="0" w:type="auto"/>
          </w:tcPr>
          <w:p w14:paraId="69198AA2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0" w:type="auto"/>
          </w:tcPr>
          <w:p w14:paraId="13E861DD" w14:textId="4E290AED" w:rsidR="009944A4" w:rsidRPr="00D34428" w:rsidRDefault="009944A4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 xml:space="preserve">System display the </w:t>
            </w:r>
            <w:r>
              <w:rPr>
                <w:rFonts w:ascii="Calibri" w:eastAsiaTheme="minorHAnsi" w:hAnsi="Calibri" w:cstheme="majorBidi"/>
                <w:sz w:val="22"/>
              </w:rPr>
              <w:t>member id must be positive integer.</w:t>
            </w:r>
          </w:p>
        </w:tc>
      </w:tr>
      <w:tr w:rsidR="009944A4" w:rsidRPr="00385790" w14:paraId="5FC5F1B4" w14:textId="77777777" w:rsidTr="00573253">
        <w:tc>
          <w:tcPr>
            <w:tcW w:w="0" w:type="auto"/>
          </w:tcPr>
          <w:p w14:paraId="59E8A95C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Notes:</w:t>
            </w:r>
          </w:p>
        </w:tc>
        <w:tc>
          <w:tcPr>
            <w:tcW w:w="0" w:type="auto"/>
          </w:tcPr>
          <w:p w14:paraId="4DB62568" w14:textId="77777777" w:rsidR="009944A4" w:rsidRPr="00D34428" w:rsidRDefault="009944A4" w:rsidP="00573253">
            <w:pPr>
              <w:rPr>
                <w:rFonts w:ascii="Calibri" w:eastAsiaTheme="minorHAnsi" w:hAnsi="Calibri" w:cstheme="majorBidi"/>
                <w:sz w:val="22"/>
              </w:rPr>
            </w:pPr>
            <w:r>
              <w:rPr>
                <w:rFonts w:ascii="Calibri" w:eastAsiaTheme="minorHAnsi" w:hAnsi="Calibri" w:cstheme="majorBidi"/>
                <w:sz w:val="22"/>
              </w:rPr>
              <w:t>The member id should be correct.</w:t>
            </w:r>
          </w:p>
        </w:tc>
      </w:tr>
      <w:tr w:rsidR="009944A4" w:rsidRPr="00385790" w14:paraId="20E079A4" w14:textId="77777777" w:rsidTr="00573253">
        <w:tc>
          <w:tcPr>
            <w:tcW w:w="0" w:type="auto"/>
          </w:tcPr>
          <w:p w14:paraId="47D667F2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Result</w:t>
            </w:r>
          </w:p>
          <w:p w14:paraId="075E9BCA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(Pass/ Fail/ Warning/ Incomplete)</w:t>
            </w:r>
          </w:p>
        </w:tc>
        <w:tc>
          <w:tcPr>
            <w:tcW w:w="0" w:type="auto"/>
          </w:tcPr>
          <w:p w14:paraId="538B44EF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5EA742DF" w14:textId="77777777" w:rsidR="009944A4" w:rsidRPr="00385790" w:rsidRDefault="009944A4" w:rsidP="009944A4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59"/>
        <w:gridCol w:w="3561"/>
        <w:gridCol w:w="618"/>
        <w:gridCol w:w="534"/>
      </w:tblGrid>
      <w:tr w:rsidR="009944A4" w:rsidRPr="00385790" w14:paraId="669993AB" w14:textId="77777777" w:rsidTr="00573253">
        <w:tc>
          <w:tcPr>
            <w:tcW w:w="0" w:type="auto"/>
            <w:shd w:val="clear" w:color="auto" w:fill="D9D9D9" w:themeFill="background1" w:themeFillShade="D9"/>
          </w:tcPr>
          <w:p w14:paraId="51BD4AFD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Step Number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F2ADEA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06DA54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Expected 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F286B4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269E73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Fail</w:t>
            </w:r>
          </w:p>
        </w:tc>
      </w:tr>
      <w:tr w:rsidR="009944A4" w:rsidRPr="00385790" w14:paraId="5B5B6C41" w14:textId="77777777" w:rsidTr="00573253">
        <w:tc>
          <w:tcPr>
            <w:tcW w:w="0" w:type="auto"/>
          </w:tcPr>
          <w:p w14:paraId="2CC2E48F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4BC708D5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click on borrow books.</w:t>
            </w:r>
          </w:p>
        </w:tc>
        <w:tc>
          <w:tcPr>
            <w:tcW w:w="0" w:type="auto"/>
          </w:tcPr>
          <w:p w14:paraId="2DAAA6C7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 the card reader forum.</w:t>
            </w:r>
          </w:p>
        </w:tc>
        <w:tc>
          <w:tcPr>
            <w:tcW w:w="0" w:type="auto"/>
          </w:tcPr>
          <w:p w14:paraId="06CCDA24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7BD9533E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  <w:tr w:rsidR="009944A4" w:rsidRPr="00385790" w14:paraId="29ABFDF3" w14:textId="77777777" w:rsidTr="00573253">
        <w:tc>
          <w:tcPr>
            <w:tcW w:w="0" w:type="auto"/>
          </w:tcPr>
          <w:p w14:paraId="5D54E7D5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1D4EB7A3" w14:textId="0D66D51B" w:rsidR="009944A4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User enter the negative integer or leave empty.</w:t>
            </w:r>
          </w:p>
        </w:tc>
        <w:tc>
          <w:tcPr>
            <w:tcW w:w="0" w:type="auto"/>
          </w:tcPr>
          <w:p w14:paraId="6FE7B936" w14:textId="58694750" w:rsidR="009944A4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System display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 the member id cannot be negative.</w:t>
            </w:r>
          </w:p>
        </w:tc>
        <w:tc>
          <w:tcPr>
            <w:tcW w:w="0" w:type="auto"/>
          </w:tcPr>
          <w:p w14:paraId="27B93405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0" w:type="auto"/>
          </w:tcPr>
          <w:p w14:paraId="070D70C6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</w:tr>
    </w:tbl>
    <w:p w14:paraId="463A1896" w14:textId="77777777" w:rsidR="009944A4" w:rsidRPr="00385790" w:rsidRDefault="009944A4" w:rsidP="009944A4">
      <w:pPr>
        <w:rPr>
          <w:rFonts w:ascii="Calibri" w:eastAsiaTheme="minorHAnsi" w:hAnsi="Calibri" w:cstheme="maj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321"/>
        <w:gridCol w:w="1321"/>
        <w:gridCol w:w="1321"/>
        <w:gridCol w:w="1322"/>
        <w:gridCol w:w="1322"/>
        <w:gridCol w:w="1303"/>
      </w:tblGrid>
      <w:tr w:rsidR="009944A4" w:rsidRPr="00385790" w14:paraId="389BB5A1" w14:textId="77777777" w:rsidTr="00573253">
        <w:tc>
          <w:tcPr>
            <w:tcW w:w="8047" w:type="dxa"/>
            <w:gridSpan w:val="6"/>
            <w:shd w:val="clear" w:color="auto" w:fill="D9D9D9" w:themeFill="background1" w:themeFillShade="D9"/>
          </w:tcPr>
          <w:p w14:paraId="3DCE0D02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  <w:t>Test Data Table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14:paraId="24D5C964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b/>
                <w:bCs/>
                <w:sz w:val="22"/>
                <w:szCs w:val="22"/>
              </w:rPr>
            </w:pPr>
          </w:p>
        </w:tc>
      </w:tr>
      <w:tr w:rsidR="009944A4" w:rsidRPr="00385790" w14:paraId="422129C1" w14:textId="77777777" w:rsidTr="00573253">
        <w:tc>
          <w:tcPr>
            <w:tcW w:w="1440" w:type="dxa"/>
            <w:shd w:val="clear" w:color="auto" w:fill="D9D9D9" w:themeFill="background1" w:themeFillShade="D9"/>
          </w:tcPr>
          <w:p w14:paraId="4893B316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</w:p>
        </w:tc>
        <w:tc>
          <w:tcPr>
            <w:tcW w:w="1321" w:type="dxa"/>
            <w:shd w:val="clear" w:color="auto" w:fill="D9D9D9" w:themeFill="background1" w:themeFillShade="D9"/>
          </w:tcPr>
          <w:p w14:paraId="654A2569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688A25DA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2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6DB0DF0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6CB27FAF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16D95211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 w:rsidRPr="00385790">
              <w:rPr>
                <w:rFonts w:ascii="Calibri" w:eastAsiaTheme="minorHAnsi" w:hAnsi="Calibri" w:cstheme="majorBidi"/>
                <w:sz w:val="22"/>
                <w:szCs w:val="22"/>
              </w:rPr>
              <w:t>5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14:paraId="2A2E0276" w14:textId="77777777" w:rsidR="009944A4" w:rsidRPr="00385790" w:rsidRDefault="009944A4" w:rsidP="00573253">
            <w:pPr>
              <w:jc w:val="center"/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6</w:t>
            </w:r>
          </w:p>
        </w:tc>
      </w:tr>
      <w:tr w:rsidR="009944A4" w:rsidRPr="00385790" w14:paraId="005485A9" w14:textId="77777777" w:rsidTr="00573253">
        <w:tc>
          <w:tcPr>
            <w:tcW w:w="1440" w:type="dxa"/>
            <w:shd w:val="clear" w:color="auto" w:fill="D9D9D9" w:themeFill="background1" w:themeFillShade="D9"/>
          </w:tcPr>
          <w:p w14:paraId="0D4BB67F" w14:textId="7777777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Member ID</w:t>
            </w:r>
          </w:p>
        </w:tc>
        <w:tc>
          <w:tcPr>
            <w:tcW w:w="1321" w:type="dxa"/>
          </w:tcPr>
          <w:p w14:paraId="2CA4D066" w14:textId="415B9740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1</w:t>
            </w:r>
          </w:p>
        </w:tc>
        <w:tc>
          <w:tcPr>
            <w:tcW w:w="1321" w:type="dxa"/>
          </w:tcPr>
          <w:p w14:paraId="49DB9D9D" w14:textId="19E6B4D5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2</w:t>
            </w:r>
          </w:p>
        </w:tc>
        <w:tc>
          <w:tcPr>
            <w:tcW w:w="1321" w:type="dxa"/>
          </w:tcPr>
          <w:p w14:paraId="093A7198" w14:textId="1000592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3</w:t>
            </w:r>
          </w:p>
        </w:tc>
        <w:tc>
          <w:tcPr>
            <w:tcW w:w="1322" w:type="dxa"/>
          </w:tcPr>
          <w:p w14:paraId="22249ABA" w14:textId="4912872A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4</w:t>
            </w:r>
          </w:p>
        </w:tc>
        <w:tc>
          <w:tcPr>
            <w:tcW w:w="1322" w:type="dxa"/>
          </w:tcPr>
          <w:p w14:paraId="7150A87C" w14:textId="3F74F8D7" w:rsidR="009944A4" w:rsidRPr="00385790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>5</w:t>
            </w:r>
          </w:p>
        </w:tc>
        <w:tc>
          <w:tcPr>
            <w:tcW w:w="1303" w:type="dxa"/>
          </w:tcPr>
          <w:p w14:paraId="3E5C91DC" w14:textId="3F45C395" w:rsidR="009944A4" w:rsidRDefault="009944A4" w:rsidP="00573253">
            <w:pPr>
              <w:rPr>
                <w:rFonts w:ascii="Calibri" w:eastAsiaTheme="minorHAnsi" w:hAnsi="Calibri" w:cstheme="majorBidi"/>
                <w:sz w:val="22"/>
                <w:szCs w:val="22"/>
              </w:rPr>
            </w:pPr>
            <w:r>
              <w:rPr>
                <w:rFonts w:ascii="Calibri" w:eastAsiaTheme="minorHAnsi" w:hAnsi="Calibri" w:cstheme="majorBidi"/>
                <w:sz w:val="22"/>
                <w:szCs w:val="22"/>
              </w:rPr>
              <w:t>-</w:t>
            </w:r>
            <w:r>
              <w:rPr>
                <w:rFonts w:ascii="Calibri" w:eastAsiaTheme="minorHAnsi" w:hAnsi="Calibri" w:cstheme="majorBidi"/>
                <w:sz w:val="22"/>
                <w:szCs w:val="22"/>
              </w:rPr>
              <w:t xml:space="preserve">6 </w:t>
            </w:r>
          </w:p>
        </w:tc>
      </w:tr>
    </w:tbl>
    <w:p w14:paraId="6BBAE233" w14:textId="6205C31A" w:rsidR="00E01B6E" w:rsidRDefault="009944A4" w:rsidP="009944A4">
      <w:pPr>
        <w:pStyle w:val="Heading1"/>
        <w:numPr>
          <w:ilvl w:val="0"/>
          <w:numId w:val="0"/>
        </w:numPr>
      </w:pPr>
      <w:r>
        <w:t xml:space="preserve">                                                  </w:t>
      </w:r>
    </w:p>
    <w:p w14:paraId="121A9B3C" w14:textId="41D35F96" w:rsidR="009944A4" w:rsidRDefault="009944A4" w:rsidP="009944A4"/>
    <w:p w14:paraId="6506DE86" w14:textId="77D23758" w:rsidR="009944A4" w:rsidRDefault="009944A4" w:rsidP="009944A4">
      <w:pPr>
        <w:pStyle w:val="Heading1"/>
        <w:numPr>
          <w:ilvl w:val="0"/>
          <w:numId w:val="0"/>
        </w:numPr>
      </w:pPr>
      <w:r>
        <w:t xml:space="preserve">                                                      Result on the screen</w:t>
      </w:r>
    </w:p>
    <w:p w14:paraId="56A210A5" w14:textId="700048A6" w:rsidR="009944A4" w:rsidRPr="009944A4" w:rsidRDefault="009944A4" w:rsidP="009944A4">
      <w:r>
        <w:rPr>
          <w:noProof/>
          <w:lang w:val="en-AU" w:eastAsia="en-AU"/>
        </w:rPr>
        <w:drawing>
          <wp:inline distT="0" distB="0" distL="0" distR="0" wp14:anchorId="55F007D5" wp14:editId="6C68BFA4">
            <wp:extent cx="3581900" cy="3791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4A4" w:rsidRPr="009944A4" w:rsidSect="00F8690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9F347" w14:textId="77777777" w:rsidR="00507AEB" w:rsidRDefault="00507AEB">
      <w:r>
        <w:separator/>
      </w:r>
    </w:p>
  </w:endnote>
  <w:endnote w:type="continuationSeparator" w:id="0">
    <w:p w14:paraId="2F6B5E1D" w14:textId="77777777" w:rsidR="00507AEB" w:rsidRDefault="0050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3487" w:rsidRPr="0015539A" w14:paraId="7237DC9D" w14:textId="77777777" w:rsidTr="00850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53A7F" w14:textId="77777777" w:rsidR="00663487" w:rsidRPr="0015539A" w:rsidRDefault="00663487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321073" w14:textId="2F7655FA" w:rsidR="00663487" w:rsidRPr="0015539A" w:rsidRDefault="00663487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 w:rsidR="00507AEB">
            <w:fldChar w:fldCharType="begin"/>
          </w:r>
          <w:r w:rsidR="00507AEB">
            <w:instrText xml:space="preserve"> DOCPROPERTY "Company"  \* MERGEFORMAT </w:instrText>
          </w:r>
          <w:r w:rsidR="00507AEB"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 w:rsidR="00507AEB"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 w:rsidR="005B289D">
            <w:rPr>
              <w:rFonts w:asciiTheme="minorHAnsi" w:hAnsiTheme="minorHAnsi"/>
              <w:noProof/>
              <w:sz w:val="18"/>
            </w:rPr>
            <w:t>2016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ADDE59" w14:textId="31D9530F" w:rsidR="00663487" w:rsidRPr="0015539A" w:rsidRDefault="00663487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 w:rsidR="00507AEB">
            <w:rPr>
              <w:rStyle w:val="PageNumber"/>
              <w:rFonts w:asciiTheme="minorHAnsi" w:hAnsiTheme="minorHAnsi"/>
              <w:noProof/>
              <w:sz w:val="18"/>
            </w:rPr>
            <w:t>1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 w:rsidR="00507AEB">
            <w:fldChar w:fldCharType="begin"/>
          </w:r>
          <w:r w:rsidR="00507AEB">
            <w:instrText xml:space="preserve"> NUMPAGES  \* MERGEFORMAT </w:instrText>
          </w:r>
          <w:r w:rsidR="00507AEB">
            <w:fldChar w:fldCharType="separate"/>
          </w:r>
          <w:r w:rsidR="00507AEB" w:rsidRPr="00507AEB">
            <w:rPr>
              <w:rStyle w:val="PageNumber"/>
              <w:rFonts w:asciiTheme="minorHAnsi" w:hAnsiTheme="minorHAnsi"/>
              <w:noProof/>
              <w:sz w:val="18"/>
            </w:rPr>
            <w:t>1</w:t>
          </w:r>
          <w:r w:rsidR="00507AEB"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14:paraId="64175C88" w14:textId="77777777" w:rsidR="00663487" w:rsidRPr="007F2BC7" w:rsidRDefault="00663487" w:rsidP="007F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C2599" w14:textId="77777777" w:rsidR="00507AEB" w:rsidRDefault="00507AEB">
      <w:r>
        <w:separator/>
      </w:r>
    </w:p>
  </w:footnote>
  <w:footnote w:type="continuationSeparator" w:id="0">
    <w:p w14:paraId="60FDDA75" w14:textId="77777777" w:rsidR="00507AEB" w:rsidRDefault="00507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63487" w:rsidRPr="004C3256" w14:paraId="5DFB2D47" w14:textId="77777777" w:rsidTr="00850C68">
      <w:tc>
        <w:tcPr>
          <w:tcW w:w="7650" w:type="dxa"/>
        </w:tcPr>
        <w:p w14:paraId="7F791E32" w14:textId="65165A05" w:rsidR="00663487" w:rsidRPr="004C3256" w:rsidRDefault="005B289D" w:rsidP="00F8690C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Library Management system</w:t>
          </w:r>
        </w:p>
      </w:tc>
      <w:tc>
        <w:tcPr>
          <w:tcW w:w="1701" w:type="dxa"/>
        </w:tcPr>
        <w:p w14:paraId="64885A40" w14:textId="7D7D4EAC" w:rsidR="00663487" w:rsidRPr="004C3256" w:rsidRDefault="005B289D" w:rsidP="00F8690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Kamal Raj Kandel</w:t>
          </w:r>
        </w:p>
      </w:tc>
    </w:tr>
    <w:tr w:rsidR="00663487" w:rsidRPr="004C3256" w14:paraId="1FFE7EA1" w14:textId="77777777" w:rsidTr="00850C68">
      <w:tc>
        <w:tcPr>
          <w:tcW w:w="7650" w:type="dxa"/>
        </w:tcPr>
        <w:p w14:paraId="0804E971" w14:textId="25E50080" w:rsidR="00663487" w:rsidRPr="004C3256" w:rsidRDefault="00663487" w:rsidP="00850C68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</w:t>
          </w:r>
          <w:r w:rsidR="005B289D">
            <w:rPr>
              <w:rFonts w:asciiTheme="minorHAnsi" w:hAnsiTheme="minorHAnsi"/>
              <w:sz w:val="18"/>
              <w:szCs w:val="18"/>
            </w:rPr>
            <w:t xml:space="preserve">: </w:t>
          </w:r>
          <w:r w:rsidR="00EC5EF7">
            <w:rPr>
              <w:rFonts w:asciiTheme="minorHAnsi" w:hAnsiTheme="minorHAnsi"/>
              <w:sz w:val="18"/>
              <w:szCs w:val="18"/>
            </w:rPr>
            <w:t>Card verification</w:t>
          </w:r>
        </w:p>
      </w:tc>
      <w:tc>
        <w:tcPr>
          <w:tcW w:w="1701" w:type="dxa"/>
        </w:tcPr>
        <w:p w14:paraId="3F7C5610" w14:textId="535AA104" w:rsidR="00663487" w:rsidRPr="004C3256" w:rsidRDefault="005B289D" w:rsidP="00F8690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1/10/2016</w:t>
          </w:r>
        </w:p>
      </w:tc>
    </w:tr>
  </w:tbl>
  <w:p w14:paraId="014C9FAA" w14:textId="77777777" w:rsidR="00663487" w:rsidRPr="00F8690C" w:rsidRDefault="00663487" w:rsidP="00F86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A3074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00D64E0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87906C2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066499"/>
    <w:multiLevelType w:val="hybridMultilevel"/>
    <w:tmpl w:val="06B47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C42E4"/>
    <w:multiLevelType w:val="hybridMultilevel"/>
    <w:tmpl w:val="B0E84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7515485"/>
    <w:multiLevelType w:val="hybridMultilevel"/>
    <w:tmpl w:val="1850F53E"/>
    <w:lvl w:ilvl="0" w:tplc="F948C9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2"/>
  </w:num>
  <w:num w:numId="6">
    <w:abstractNumId w:val="8"/>
  </w:num>
  <w:num w:numId="7">
    <w:abstractNumId w:val="11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29"/>
    <w:rsid w:val="000004C3"/>
    <w:rsid w:val="000015A5"/>
    <w:rsid w:val="00015780"/>
    <w:rsid w:val="00015BA2"/>
    <w:rsid w:val="000216A2"/>
    <w:rsid w:val="0005497B"/>
    <w:rsid w:val="00093185"/>
    <w:rsid w:val="000C22E5"/>
    <w:rsid w:val="000E5836"/>
    <w:rsid w:val="000F7457"/>
    <w:rsid w:val="0010615C"/>
    <w:rsid w:val="00115045"/>
    <w:rsid w:val="00120CF2"/>
    <w:rsid w:val="00126631"/>
    <w:rsid w:val="0012755E"/>
    <w:rsid w:val="001344BE"/>
    <w:rsid w:val="00141BB0"/>
    <w:rsid w:val="001615A2"/>
    <w:rsid w:val="001751A2"/>
    <w:rsid w:val="00196AD0"/>
    <w:rsid w:val="001B1BD1"/>
    <w:rsid w:val="001E1285"/>
    <w:rsid w:val="001F71D1"/>
    <w:rsid w:val="00202D1E"/>
    <w:rsid w:val="0022395C"/>
    <w:rsid w:val="00237D3C"/>
    <w:rsid w:val="002558FF"/>
    <w:rsid w:val="00262AE9"/>
    <w:rsid w:val="00286CB9"/>
    <w:rsid w:val="002C2505"/>
    <w:rsid w:val="002C3AC1"/>
    <w:rsid w:val="002C5BE2"/>
    <w:rsid w:val="00302D90"/>
    <w:rsid w:val="0031499F"/>
    <w:rsid w:val="003162DE"/>
    <w:rsid w:val="00327038"/>
    <w:rsid w:val="00335162"/>
    <w:rsid w:val="003645CD"/>
    <w:rsid w:val="003857D2"/>
    <w:rsid w:val="003D4A3E"/>
    <w:rsid w:val="003E6474"/>
    <w:rsid w:val="004149F1"/>
    <w:rsid w:val="004246E4"/>
    <w:rsid w:val="004542E5"/>
    <w:rsid w:val="00454606"/>
    <w:rsid w:val="0046089B"/>
    <w:rsid w:val="00471D53"/>
    <w:rsid w:val="004756CC"/>
    <w:rsid w:val="004A23FD"/>
    <w:rsid w:val="004B7714"/>
    <w:rsid w:val="004F4BD6"/>
    <w:rsid w:val="005071D2"/>
    <w:rsid w:val="00507AEB"/>
    <w:rsid w:val="0051404C"/>
    <w:rsid w:val="00516DDC"/>
    <w:rsid w:val="0052223D"/>
    <w:rsid w:val="0053371E"/>
    <w:rsid w:val="0054711F"/>
    <w:rsid w:val="0057379D"/>
    <w:rsid w:val="00580184"/>
    <w:rsid w:val="005B289D"/>
    <w:rsid w:val="005B708A"/>
    <w:rsid w:val="005E2AF7"/>
    <w:rsid w:val="00633E98"/>
    <w:rsid w:val="00643C57"/>
    <w:rsid w:val="00663487"/>
    <w:rsid w:val="006B0D38"/>
    <w:rsid w:val="006E1677"/>
    <w:rsid w:val="006F60B2"/>
    <w:rsid w:val="007268C1"/>
    <w:rsid w:val="007412C2"/>
    <w:rsid w:val="0075252D"/>
    <w:rsid w:val="007754AC"/>
    <w:rsid w:val="00777661"/>
    <w:rsid w:val="007818E8"/>
    <w:rsid w:val="00784F95"/>
    <w:rsid w:val="007906F7"/>
    <w:rsid w:val="007B5C06"/>
    <w:rsid w:val="007C279B"/>
    <w:rsid w:val="007F2BC7"/>
    <w:rsid w:val="00807D86"/>
    <w:rsid w:val="00850C68"/>
    <w:rsid w:val="008677DE"/>
    <w:rsid w:val="008866E4"/>
    <w:rsid w:val="008B6E2B"/>
    <w:rsid w:val="008E5D74"/>
    <w:rsid w:val="008F1688"/>
    <w:rsid w:val="00907671"/>
    <w:rsid w:val="00942ADD"/>
    <w:rsid w:val="00943C89"/>
    <w:rsid w:val="00985EE5"/>
    <w:rsid w:val="009944A4"/>
    <w:rsid w:val="009A4B05"/>
    <w:rsid w:val="009B4377"/>
    <w:rsid w:val="009D0CD0"/>
    <w:rsid w:val="009D4690"/>
    <w:rsid w:val="009F769B"/>
    <w:rsid w:val="00A17E29"/>
    <w:rsid w:val="00A375D1"/>
    <w:rsid w:val="00A768EE"/>
    <w:rsid w:val="00A92AB7"/>
    <w:rsid w:val="00A9785A"/>
    <w:rsid w:val="00AC65E2"/>
    <w:rsid w:val="00AD0F41"/>
    <w:rsid w:val="00AF568F"/>
    <w:rsid w:val="00B20E4B"/>
    <w:rsid w:val="00B32CDF"/>
    <w:rsid w:val="00B424B4"/>
    <w:rsid w:val="00B4544E"/>
    <w:rsid w:val="00B5431C"/>
    <w:rsid w:val="00B550B7"/>
    <w:rsid w:val="00B621F8"/>
    <w:rsid w:val="00BB4B25"/>
    <w:rsid w:val="00BC68F9"/>
    <w:rsid w:val="00BD3003"/>
    <w:rsid w:val="00C03CDC"/>
    <w:rsid w:val="00C05F96"/>
    <w:rsid w:val="00C079DD"/>
    <w:rsid w:val="00C12103"/>
    <w:rsid w:val="00C1276E"/>
    <w:rsid w:val="00C1355A"/>
    <w:rsid w:val="00C47849"/>
    <w:rsid w:val="00C67A93"/>
    <w:rsid w:val="00C941D0"/>
    <w:rsid w:val="00CA5C70"/>
    <w:rsid w:val="00CB5B71"/>
    <w:rsid w:val="00CE0E76"/>
    <w:rsid w:val="00CE18FD"/>
    <w:rsid w:val="00D07DC0"/>
    <w:rsid w:val="00D34428"/>
    <w:rsid w:val="00D63FCA"/>
    <w:rsid w:val="00D84F3E"/>
    <w:rsid w:val="00DA247E"/>
    <w:rsid w:val="00DB39A0"/>
    <w:rsid w:val="00DD175D"/>
    <w:rsid w:val="00DF798D"/>
    <w:rsid w:val="00E01B6E"/>
    <w:rsid w:val="00E10736"/>
    <w:rsid w:val="00E122AA"/>
    <w:rsid w:val="00E239A1"/>
    <w:rsid w:val="00E36500"/>
    <w:rsid w:val="00E73AAC"/>
    <w:rsid w:val="00E9024B"/>
    <w:rsid w:val="00E95DCB"/>
    <w:rsid w:val="00E96106"/>
    <w:rsid w:val="00EC5EF7"/>
    <w:rsid w:val="00F030CD"/>
    <w:rsid w:val="00F0674F"/>
    <w:rsid w:val="00F07F21"/>
    <w:rsid w:val="00F575B0"/>
    <w:rsid w:val="00F72513"/>
    <w:rsid w:val="00F77614"/>
    <w:rsid w:val="00F85262"/>
    <w:rsid w:val="00F8690C"/>
    <w:rsid w:val="00F90529"/>
    <w:rsid w:val="00FA0295"/>
    <w:rsid w:val="00FA0627"/>
    <w:rsid w:val="00F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9DC570"/>
  <w15:docId w15:val="{345B6C0C-5CC9-42DC-9BA5-1797A5A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627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99"/>
    <w:rsid w:val="00F869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rsid w:val="00F8690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645CD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  <w:style w:type="table" w:customStyle="1" w:styleId="TableGridLight2">
    <w:name w:val="Table Grid Light2"/>
    <w:basedOn w:val="TableNormal"/>
    <w:uiPriority w:val="40"/>
    <w:rsid w:val="000931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rsid w:val="007F2BC7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0F7457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character" w:styleId="Hyperlink">
    <w:name w:val="Hyperlink"/>
    <w:basedOn w:val="DefaultParagraphFont"/>
    <w:unhideWhenUsed/>
    <w:rsid w:val="0046089B"/>
    <w:rPr>
      <w:color w:val="0563C1" w:themeColor="hyperlink"/>
      <w:u w:val="single"/>
    </w:rPr>
  </w:style>
  <w:style w:type="character" w:styleId="Emphasis">
    <w:name w:val="Emphasis"/>
    <w:basedOn w:val="DefaultParagraphFont"/>
    <w:qFormat/>
    <w:rsid w:val="008E5D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ERA~1\AppData\Local\Temp\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E247-BB15-4E32-B7BC-829ED43A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</Template>
  <TotalTime>258</TotalTime>
  <Pages>14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Abeer Alsadoon</dc:creator>
  <cp:lastModifiedBy>kamal raj kandel</cp:lastModifiedBy>
  <cp:revision>5</cp:revision>
  <cp:lastPrinted>1900-12-31T14:00:00Z</cp:lastPrinted>
  <dcterms:created xsi:type="dcterms:W3CDTF">2016-10-01T00:39:00Z</dcterms:created>
  <dcterms:modified xsi:type="dcterms:W3CDTF">2016-10-01T13:45:00Z</dcterms:modified>
</cp:coreProperties>
</file>
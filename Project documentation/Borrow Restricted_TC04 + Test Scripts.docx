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CA8E4" w14:textId="77777777" w:rsidR="00F14697" w:rsidRDefault="00F14697" w:rsidP="00F14697">
      <w:pPr>
        <w:pStyle w:val="Title"/>
        <w:spacing w:before="0" w:after="120" w:line="276" w:lineRule="auto"/>
        <w:rPr>
          <w:rFonts w:asciiTheme="minorHAnsi" w:hAnsiTheme="minorHAnsi" w:cstheme="minorHAnsi"/>
          <w:sz w:val="40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Library management system</w:t>
      </w:r>
    </w:p>
    <w:p w14:paraId="3EB827DE" w14:textId="554BEF5A" w:rsidR="00F14697" w:rsidRDefault="00F14697" w:rsidP="00F1469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Test Case: </w:t>
      </w:r>
      <w:r>
        <w:rPr>
          <w:rFonts w:asciiTheme="minorHAnsi" w:hAnsiTheme="minorHAnsi" w:cstheme="minorHAnsi"/>
          <w:szCs w:val="22"/>
        </w:rPr>
        <w:t>Borrow Restricted</w:t>
      </w:r>
    </w:p>
    <w:p w14:paraId="39DE3ED9" w14:textId="748EFDF6" w:rsidR="00F14697" w:rsidRPr="003645CD" w:rsidRDefault="00F14697" w:rsidP="00F1469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TC04</w:t>
      </w:r>
    </w:p>
    <w:p w14:paraId="1E1DE473" w14:textId="77777777" w:rsidR="00F14697" w:rsidRPr="003645CD" w:rsidRDefault="00F14697" w:rsidP="00F14697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</w:p>
    <w:p w14:paraId="7BD1CC8A" w14:textId="77777777" w:rsidR="00F14697" w:rsidRPr="003645CD" w:rsidRDefault="00F14697" w:rsidP="00F14697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F14697" w:rsidRPr="003645CD" w14:paraId="59407CFC" w14:textId="77777777" w:rsidTr="00573253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14:paraId="3AA0D640" w14:textId="77777777" w:rsidR="00F14697" w:rsidRPr="003645CD" w:rsidRDefault="00F1469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14:paraId="47482280" w14:textId="77777777" w:rsidR="00F14697" w:rsidRPr="003645CD" w:rsidRDefault="00F1469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14:paraId="35606CC1" w14:textId="77777777" w:rsidR="00F14697" w:rsidRPr="003645CD" w:rsidRDefault="00F1469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4F39034D" w14:textId="77777777" w:rsidR="00F14697" w:rsidRPr="003645CD" w:rsidRDefault="00F1469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F14697" w:rsidRPr="003645CD" w14:paraId="5533FBDA" w14:textId="77777777" w:rsidTr="00573253">
        <w:trPr>
          <w:trHeight w:val="17"/>
        </w:trPr>
        <w:tc>
          <w:tcPr>
            <w:tcW w:w="914" w:type="dxa"/>
            <w:vAlign w:val="center"/>
          </w:tcPr>
          <w:p w14:paraId="1A07AB7D" w14:textId="77777777" w:rsidR="00F14697" w:rsidRPr="003645CD" w:rsidRDefault="00F1469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14:paraId="334A8904" w14:textId="77777777" w:rsidR="00F14697" w:rsidRPr="003645CD" w:rsidRDefault="00F1469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316" w:type="dxa"/>
            <w:vAlign w:val="center"/>
          </w:tcPr>
          <w:p w14:paraId="4D77378B" w14:textId="77777777" w:rsidR="00F14697" w:rsidRPr="003645CD" w:rsidRDefault="00F14697" w:rsidP="00573253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14:paraId="719AA835" w14:textId="77777777" w:rsidR="00F14697" w:rsidRPr="003645CD" w:rsidRDefault="00F14697" w:rsidP="00573253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14:paraId="4651CB1D" w14:textId="77777777" w:rsidR="00F14697" w:rsidRDefault="00F14697" w:rsidP="00F1469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4AE9E71C" w14:textId="77777777" w:rsidR="00F14697" w:rsidRPr="003645CD" w:rsidRDefault="00F14697" w:rsidP="00F1469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F14697" w:rsidRPr="00286CB9" w14:paraId="3F9B06B2" w14:textId="77777777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0A53F345" w14:textId="77777777" w:rsidR="00F14697" w:rsidRPr="00286CB9" w:rsidRDefault="00F1469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14:paraId="51A8463A" w14:textId="105903BA" w:rsidR="00F14697" w:rsidRPr="00286CB9" w:rsidRDefault="00F14697" w:rsidP="00573253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sz w:val="28"/>
                <w:szCs w:val="22"/>
              </w:rPr>
              <w:t>TC</w:t>
            </w: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0</w:t>
            </w: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4</w:t>
            </w:r>
          </w:p>
        </w:tc>
      </w:tr>
      <w:tr w:rsidR="00F14697" w:rsidRPr="003645CD" w14:paraId="198EC576" w14:textId="77777777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95CBC85" w14:textId="77777777" w:rsidR="00F14697" w:rsidRPr="00093185" w:rsidRDefault="00F1469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14:paraId="35B91CB3" w14:textId="31CB6597" w:rsidR="00F14697" w:rsidRPr="003645CD" w:rsidRDefault="00F1469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Borrow Restricted</w:t>
            </w:r>
          </w:p>
        </w:tc>
      </w:tr>
      <w:tr w:rsidR="00F14697" w:rsidRPr="003645CD" w14:paraId="1704D6D0" w14:textId="77777777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153A0FD2" w14:textId="77777777" w:rsidR="00F14697" w:rsidRPr="00093185" w:rsidRDefault="00F1469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14:paraId="6F7D977F" w14:textId="0AAF6362" w:rsidR="00F14697" w:rsidRDefault="00F1469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that the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user is not allow to borrow the books when the restriction condition is met.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It tests the following possible scenarios:</w:t>
            </w:r>
          </w:p>
          <w:p w14:paraId="4029C36B" w14:textId="61A369DD" w:rsidR="00F14697" w:rsidRDefault="00F14697" w:rsidP="00F1469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Test if the </w:t>
            </w:r>
            <w:r>
              <w:rPr>
                <w:rFonts w:asciiTheme="minorHAnsi" w:hAnsiTheme="minorHAnsi" w:cstheme="majorBidi"/>
                <w:sz w:val="22"/>
              </w:rPr>
              <w:t>user has borrowed more than 5 books. (</w:t>
            </w:r>
            <w:r>
              <w:rPr>
                <w:rFonts w:asciiTheme="minorHAnsi" w:hAnsiTheme="minorHAnsi" w:cstheme="majorBidi"/>
                <w:sz w:val="22"/>
              </w:rPr>
              <w:t>TS01_01).</w:t>
            </w:r>
          </w:p>
          <w:p w14:paraId="1D3AC973" w14:textId="080A9682" w:rsidR="00F14697" w:rsidRDefault="00F14697" w:rsidP="00F1469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Test if </w:t>
            </w:r>
            <w:r>
              <w:rPr>
                <w:rFonts w:asciiTheme="minorHAnsi" w:hAnsiTheme="minorHAnsi" w:cstheme="majorBidi"/>
                <w:sz w:val="22"/>
              </w:rPr>
              <w:t>the user has the overdue loans. (</w:t>
            </w:r>
            <w:r>
              <w:rPr>
                <w:rFonts w:asciiTheme="minorHAnsi" w:hAnsiTheme="minorHAnsi" w:cstheme="majorBidi"/>
                <w:sz w:val="22"/>
              </w:rPr>
              <w:t>TS02_02).</w:t>
            </w:r>
          </w:p>
          <w:p w14:paraId="734EF1A1" w14:textId="32274C10" w:rsidR="00F14697" w:rsidRDefault="00F14697" w:rsidP="00F1469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Test if </w:t>
            </w:r>
            <w:r>
              <w:rPr>
                <w:rFonts w:asciiTheme="minorHAnsi" w:hAnsiTheme="minorHAnsi" w:cstheme="majorBidi"/>
                <w:sz w:val="22"/>
              </w:rPr>
              <w:t>the user fines exceeds $10. (</w:t>
            </w:r>
            <w:r>
              <w:rPr>
                <w:rFonts w:asciiTheme="minorHAnsi" w:hAnsiTheme="minorHAnsi" w:cstheme="majorBidi"/>
                <w:sz w:val="22"/>
              </w:rPr>
              <w:t>TS03_03).</w:t>
            </w:r>
          </w:p>
          <w:p w14:paraId="643CA2C4" w14:textId="2B1708F2" w:rsidR="00F14697" w:rsidRPr="00615867" w:rsidRDefault="00F14697" w:rsidP="00F1469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if the borrower wants to borrow the book which is already borrowed by someone(TS04_04).</w:t>
            </w:r>
          </w:p>
          <w:p w14:paraId="369897D0" w14:textId="77777777" w:rsidR="00F14697" w:rsidRPr="00615867" w:rsidRDefault="00F14697" w:rsidP="00573253">
            <w:pPr>
              <w:ind w:left="360"/>
              <w:rPr>
                <w:rFonts w:asciiTheme="minorHAnsi" w:hAnsiTheme="minorHAnsi" w:cstheme="majorBidi"/>
                <w:sz w:val="22"/>
              </w:rPr>
            </w:pPr>
          </w:p>
        </w:tc>
      </w:tr>
      <w:tr w:rsidR="00F14697" w:rsidRPr="003645CD" w14:paraId="3B52FBA9" w14:textId="77777777" w:rsidTr="00573253">
        <w:trPr>
          <w:trHeight w:val="911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2FB1B1A5" w14:textId="77777777" w:rsidR="00F14697" w:rsidRPr="00093185" w:rsidRDefault="00F1469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14:paraId="4EF8D6BD" w14:textId="5AF6D4CA" w:rsidR="00F14697" w:rsidRPr="003645CD" w:rsidRDefault="00F1469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User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should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have fine exceeding $</w:t>
            </w:r>
            <w:r w:rsidR="00E76FC6">
              <w:rPr>
                <w:rFonts w:asciiTheme="minorHAnsi" w:hAnsiTheme="minorHAnsi" w:cstheme="majorBidi"/>
                <w:sz w:val="22"/>
                <w:szCs w:val="22"/>
              </w:rPr>
              <w:t xml:space="preserve">10 or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should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have overdue loans </w:t>
            </w:r>
            <w:r w:rsidR="00E76FC6">
              <w:rPr>
                <w:rFonts w:asciiTheme="minorHAnsi" w:hAnsiTheme="minorHAnsi" w:cstheme="majorBidi"/>
                <w:sz w:val="22"/>
                <w:szCs w:val="22"/>
              </w:rPr>
              <w:t>or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should have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tak</w:t>
            </w:r>
            <w:r w:rsidR="00E76FC6">
              <w:rPr>
                <w:rFonts w:asciiTheme="minorHAnsi" w:hAnsiTheme="minorHAnsi" w:cstheme="majorBidi"/>
                <w:sz w:val="22"/>
                <w:szCs w:val="22"/>
              </w:rPr>
              <w:t>en more than 5 books or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should have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enter the book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barcode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that is unavailable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at this moment.</w:t>
            </w:r>
          </w:p>
        </w:tc>
      </w:tr>
      <w:tr w:rsidR="00F14697" w:rsidRPr="003645CD" w14:paraId="00C38EB0" w14:textId="77777777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798D448E" w14:textId="77777777" w:rsidR="00F14697" w:rsidRPr="00093185" w:rsidRDefault="00F1469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14:paraId="3B8BE456" w14:textId="04CAFD3A" w:rsidR="00F14697" w:rsidRPr="003645CD" w:rsidRDefault="00F14697" w:rsidP="00F14697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display the message you cannot borrow at this time.</w:t>
            </w:r>
          </w:p>
        </w:tc>
      </w:tr>
    </w:tbl>
    <w:p w14:paraId="6945A870" w14:textId="77777777" w:rsidR="00F14697" w:rsidRPr="003645CD" w:rsidRDefault="00F14697" w:rsidP="00F14697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F14697" w:rsidRPr="003645CD" w14:paraId="4A1C7DFC" w14:textId="77777777" w:rsidTr="00573253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305BBADD" w14:textId="77777777" w:rsidR="00F14697" w:rsidRPr="005E363B" w:rsidRDefault="00F14697" w:rsidP="00573253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F14697" w:rsidRPr="003645CD" w14:paraId="56BA2D60" w14:textId="77777777" w:rsidTr="00573253"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421A143F" w14:textId="3E9BAFEF" w:rsidR="00F14697" w:rsidRDefault="00F1469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Member id</w:t>
            </w:r>
          </w:p>
        </w:tc>
        <w:tc>
          <w:tcPr>
            <w:tcW w:w="7811" w:type="dxa"/>
            <w:vAlign w:val="center"/>
          </w:tcPr>
          <w:p w14:paraId="7D879DB5" w14:textId="16EBC26D" w:rsidR="00F14697" w:rsidRDefault="00F1469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Positive integer from 1 to 6.</w:t>
            </w:r>
          </w:p>
        </w:tc>
      </w:tr>
      <w:tr w:rsidR="00F14697" w:rsidRPr="003645CD" w14:paraId="54E1C021" w14:textId="77777777" w:rsidTr="00573253"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3F6BA932" w14:textId="3740D7AA" w:rsidR="00F14697" w:rsidRDefault="00F1469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Book Barcode</w:t>
            </w:r>
          </w:p>
        </w:tc>
        <w:tc>
          <w:tcPr>
            <w:tcW w:w="7811" w:type="dxa"/>
            <w:vAlign w:val="center"/>
          </w:tcPr>
          <w:p w14:paraId="2046BD88" w14:textId="6EE3A58B" w:rsidR="00F14697" w:rsidRDefault="00F1469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Positive integer from 1 to 15.</w:t>
            </w:r>
          </w:p>
        </w:tc>
      </w:tr>
    </w:tbl>
    <w:p w14:paraId="739494E4" w14:textId="77777777" w:rsidR="00F14697" w:rsidRDefault="00F14697" w:rsidP="00F1469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2620E60A" w14:textId="77777777" w:rsidR="00F14697" w:rsidRPr="000F7457" w:rsidRDefault="00F14697" w:rsidP="00F14697"/>
    <w:p w14:paraId="6E6293F9" w14:textId="77777777" w:rsidR="00A569DF" w:rsidRPr="00D34428" w:rsidRDefault="00A569DF" w:rsidP="00A569DF">
      <w:pPr>
        <w:pStyle w:val="Heading1"/>
        <w:numPr>
          <w:ilvl w:val="0"/>
          <w:numId w:val="0"/>
        </w:numPr>
        <w:ind w:left="720"/>
      </w:pPr>
      <w:r>
        <w:lastRenderedPageBreak/>
        <w:t xml:space="preserve">                                    Test script </w:t>
      </w:r>
    </w:p>
    <w:p w14:paraId="56D39BDC" w14:textId="77777777" w:rsidR="00A569DF" w:rsidRPr="003645CD" w:rsidRDefault="00A569DF" w:rsidP="00A569DF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A569DF" w:rsidRPr="003645CD" w14:paraId="0BE8222D" w14:textId="77777777" w:rsidTr="00573253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14:paraId="0F0F300D" w14:textId="77777777" w:rsidR="00A569DF" w:rsidRPr="003645CD" w:rsidRDefault="00A569DF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14:paraId="54B31021" w14:textId="77777777" w:rsidR="00A569DF" w:rsidRPr="003645CD" w:rsidRDefault="00A569DF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14:paraId="747E9EAC" w14:textId="77777777" w:rsidR="00A569DF" w:rsidRPr="003645CD" w:rsidRDefault="00A569DF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389A20C6" w14:textId="77777777" w:rsidR="00A569DF" w:rsidRPr="003645CD" w:rsidRDefault="00A569DF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A569DF" w:rsidRPr="003645CD" w14:paraId="7CBD0CDF" w14:textId="77777777" w:rsidTr="00573253">
        <w:trPr>
          <w:trHeight w:val="17"/>
        </w:trPr>
        <w:tc>
          <w:tcPr>
            <w:tcW w:w="914" w:type="dxa"/>
            <w:vAlign w:val="center"/>
          </w:tcPr>
          <w:p w14:paraId="6373CE72" w14:textId="77777777" w:rsidR="00A569DF" w:rsidRPr="003645CD" w:rsidRDefault="00A569DF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14:paraId="6CC3CACC" w14:textId="77777777" w:rsidR="00A569DF" w:rsidRPr="003645CD" w:rsidRDefault="00A569DF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316" w:type="dxa"/>
            <w:vAlign w:val="center"/>
          </w:tcPr>
          <w:p w14:paraId="2E47D6B7" w14:textId="77777777" w:rsidR="00A569DF" w:rsidRPr="003645CD" w:rsidRDefault="00A569DF" w:rsidP="00573253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14:paraId="150505D2" w14:textId="77777777" w:rsidR="00A569DF" w:rsidRPr="003645CD" w:rsidRDefault="00A569DF" w:rsidP="00573253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14:paraId="7BA3C111" w14:textId="45E67C8E" w:rsidR="00A569DF" w:rsidRDefault="00A569DF" w:rsidP="00A569DF">
      <w:pPr>
        <w:pStyle w:val="Heading2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   The following test script were evaluated to test the </w:t>
      </w:r>
      <w:r w:rsidR="00444D0E">
        <w:rPr>
          <w:b w:val="0"/>
        </w:rPr>
        <w:t xml:space="preserve">Borrow Restricted </w:t>
      </w:r>
      <w:r>
        <w:rPr>
          <w:b w:val="0"/>
        </w:rPr>
        <w:t>test case.</w:t>
      </w:r>
    </w:p>
    <w:p w14:paraId="5432A555" w14:textId="77777777" w:rsidR="00A569DF" w:rsidRPr="008E5D74" w:rsidRDefault="00A569DF" w:rsidP="00A569DF">
      <w:pPr>
        <w:pStyle w:val="Heading2"/>
        <w:numPr>
          <w:ilvl w:val="0"/>
          <w:numId w:val="0"/>
        </w:numPr>
      </w:pPr>
      <w:r w:rsidRPr="008E5D74">
        <w:t xml:space="preserve">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20"/>
        <w:gridCol w:w="6735"/>
      </w:tblGrid>
      <w:tr w:rsidR="00E76FC6" w:rsidRPr="00385790" w14:paraId="729ED16F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35FD86F8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A2FB0CF" w14:textId="77777777" w:rsidR="00A569DF" w:rsidRPr="00385790" w:rsidRDefault="00A569DF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TS01_01</w:t>
            </w:r>
          </w:p>
        </w:tc>
      </w:tr>
      <w:tr w:rsidR="00E76FC6" w:rsidRPr="00385790" w14:paraId="2BD4DD07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51D5802A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6A2BA61" w14:textId="316B0CAE" w:rsidR="00A569DF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Test what </w:t>
            </w:r>
            <w:r w:rsidR="00A569DF">
              <w:rPr>
                <w:rFonts w:asciiTheme="minorHAnsi" w:hAnsiTheme="minorHAnsi" w:cstheme="majorBidi"/>
                <w:sz w:val="22"/>
              </w:rPr>
              <w:t>if the user has borrowed more than 5 books.</w:t>
            </w:r>
          </w:p>
        </w:tc>
      </w:tr>
      <w:tr w:rsidR="00A569DF" w:rsidRPr="00385790" w14:paraId="5D9913E7" w14:textId="77777777" w:rsidTr="00573253">
        <w:trPr>
          <w:trHeight w:val="535"/>
        </w:trPr>
        <w:tc>
          <w:tcPr>
            <w:tcW w:w="0" w:type="auto"/>
          </w:tcPr>
          <w:p w14:paraId="20301B74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14:paraId="7099F6AC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</w:t>
            </w:r>
          </w:p>
        </w:tc>
      </w:tr>
      <w:tr w:rsidR="00A569DF" w:rsidRPr="00385790" w14:paraId="5764AF82" w14:textId="77777777" w:rsidTr="00573253">
        <w:tc>
          <w:tcPr>
            <w:tcW w:w="0" w:type="auto"/>
          </w:tcPr>
          <w:p w14:paraId="549D62A7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14:paraId="34DE836D" w14:textId="49019E58" w:rsidR="00A569DF" w:rsidRPr="00385790" w:rsidRDefault="00A569DF" w:rsidP="00A569DF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Test how the system responds when the user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borrowed more than 5 books.</w:t>
            </w:r>
          </w:p>
        </w:tc>
      </w:tr>
      <w:tr w:rsidR="00A569DF" w:rsidRPr="00385790" w14:paraId="2344BDBE" w14:textId="77777777" w:rsidTr="00573253">
        <w:tc>
          <w:tcPr>
            <w:tcW w:w="0" w:type="auto"/>
          </w:tcPr>
          <w:p w14:paraId="4CADEFEF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14:paraId="47DA7845" w14:textId="721D4D67" w:rsidR="00A569DF" w:rsidRPr="00D34428" w:rsidRDefault="00A569DF" w:rsidP="00573253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</w:t>
            </w:r>
            <w:r w:rsidR="00E76FC6">
              <w:rPr>
                <w:rFonts w:ascii="Calibri" w:eastAsiaTheme="minorHAnsi" w:hAnsi="Calibri" w:cstheme="majorBidi"/>
                <w:sz w:val="22"/>
              </w:rPr>
              <w:t>user must enter the member id</w:t>
            </w:r>
            <w:r w:rsidR="00444D0E">
              <w:rPr>
                <w:rFonts w:ascii="Calibri" w:eastAsiaTheme="minorHAnsi" w:hAnsi="Calibri" w:cstheme="majorBidi"/>
                <w:sz w:val="22"/>
              </w:rPr>
              <w:t xml:space="preserve"> and must have borrowed 5 books.</w:t>
            </w:r>
          </w:p>
        </w:tc>
      </w:tr>
      <w:tr w:rsidR="00A569DF" w:rsidRPr="00385790" w14:paraId="4F47B9EB" w14:textId="77777777" w:rsidTr="00573253">
        <w:tc>
          <w:tcPr>
            <w:tcW w:w="0" w:type="auto"/>
          </w:tcPr>
          <w:p w14:paraId="1F2FF13A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14:paraId="0D45F153" w14:textId="1AEC0021" w:rsidR="00A569DF" w:rsidRPr="00D34428" w:rsidRDefault="00A569DF" w:rsidP="00E76FC6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 xml:space="preserve">System display the </w:t>
            </w:r>
            <w:r w:rsidR="00E76FC6">
              <w:rPr>
                <w:rFonts w:ascii="Calibri" w:eastAsiaTheme="minorHAnsi" w:hAnsi="Calibri" w:cstheme="majorBidi"/>
                <w:sz w:val="22"/>
              </w:rPr>
              <w:t>existing loan details and display the message you cannot borrow the book at this time.</w:t>
            </w:r>
          </w:p>
        </w:tc>
      </w:tr>
      <w:tr w:rsidR="00A569DF" w:rsidRPr="00385790" w14:paraId="1E3B4FE4" w14:textId="77777777" w:rsidTr="00573253">
        <w:tc>
          <w:tcPr>
            <w:tcW w:w="0" w:type="auto"/>
          </w:tcPr>
          <w:p w14:paraId="0DB45221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14:paraId="59BF62BA" w14:textId="77777777" w:rsidR="00A569DF" w:rsidRPr="00D34428" w:rsidRDefault="00A569DF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The member id should be correct.</w:t>
            </w:r>
          </w:p>
        </w:tc>
      </w:tr>
      <w:tr w:rsidR="00A569DF" w:rsidRPr="00385790" w14:paraId="6F6B1C13" w14:textId="77777777" w:rsidTr="00573253">
        <w:tc>
          <w:tcPr>
            <w:tcW w:w="0" w:type="auto"/>
          </w:tcPr>
          <w:p w14:paraId="64749AE5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14:paraId="68671E74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14:paraId="57082B1F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7B21009B" w14:textId="77777777" w:rsidR="00A569DF" w:rsidRPr="00385790" w:rsidRDefault="00A569DF" w:rsidP="00A569DF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22"/>
        <w:gridCol w:w="4802"/>
        <w:gridCol w:w="618"/>
        <w:gridCol w:w="534"/>
      </w:tblGrid>
      <w:tr w:rsidR="00E76FC6" w:rsidRPr="00385790" w14:paraId="276388E4" w14:textId="77777777" w:rsidTr="00573253">
        <w:tc>
          <w:tcPr>
            <w:tcW w:w="0" w:type="auto"/>
            <w:shd w:val="clear" w:color="auto" w:fill="D9D9D9" w:themeFill="background1" w:themeFillShade="D9"/>
          </w:tcPr>
          <w:p w14:paraId="3C213651" w14:textId="77777777" w:rsidR="00A569DF" w:rsidRPr="00385790" w:rsidRDefault="00A569D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2D8C94" w14:textId="77777777" w:rsidR="00A569DF" w:rsidRPr="00385790" w:rsidRDefault="00A569D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B76EAB9" w14:textId="77777777" w:rsidR="00A569DF" w:rsidRPr="00385790" w:rsidRDefault="00A569D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1796B3" w14:textId="77777777" w:rsidR="00A569DF" w:rsidRPr="00385790" w:rsidRDefault="00A569D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FCFC2F" w14:textId="77777777" w:rsidR="00A569DF" w:rsidRPr="00385790" w:rsidRDefault="00A569D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E76FC6" w:rsidRPr="00385790" w14:paraId="142FA36F" w14:textId="77777777" w:rsidTr="00573253">
        <w:tc>
          <w:tcPr>
            <w:tcW w:w="0" w:type="auto"/>
          </w:tcPr>
          <w:p w14:paraId="3087695F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55E2337B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14:paraId="61DDEAF2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14:paraId="198B2A05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0AD7CF12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E76FC6" w:rsidRPr="00385790" w14:paraId="12958B8B" w14:textId="77777777" w:rsidTr="00573253">
        <w:tc>
          <w:tcPr>
            <w:tcW w:w="0" w:type="auto"/>
          </w:tcPr>
          <w:p w14:paraId="029D8E27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716323D0" w14:textId="5A45BAF9" w:rsidR="00A569DF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</w:t>
            </w:r>
            <w:r w:rsidR="00444D0E">
              <w:rPr>
                <w:rFonts w:ascii="Calibri" w:eastAsiaTheme="minorHAnsi" w:hAnsi="Calibri" w:cstheme="majorBidi"/>
                <w:sz w:val="22"/>
                <w:szCs w:val="22"/>
              </w:rPr>
              <w:t xml:space="preserve"> with member id 4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swipes the card</w:t>
            </w:r>
          </w:p>
        </w:tc>
        <w:tc>
          <w:tcPr>
            <w:tcW w:w="0" w:type="auto"/>
          </w:tcPr>
          <w:p w14:paraId="0361E4DF" w14:textId="4C69B9E6" w:rsidR="00A569DF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</w:t>
            </w:r>
            <w:r w:rsidR="00E76FC6">
              <w:rPr>
                <w:rFonts w:ascii="Calibri" w:eastAsiaTheme="minorHAnsi" w:hAnsi="Calibri" w:cstheme="majorBidi"/>
                <w:sz w:val="22"/>
                <w:szCs w:val="22"/>
              </w:rPr>
              <w:t xml:space="preserve"> the existing loan history with a message that you cannot borrow the book at this time.</w:t>
            </w:r>
          </w:p>
        </w:tc>
        <w:tc>
          <w:tcPr>
            <w:tcW w:w="0" w:type="auto"/>
          </w:tcPr>
          <w:p w14:paraId="5D95DE41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597C5A00" w14:textId="77777777" w:rsidR="00A569DF" w:rsidRPr="00385790" w:rsidRDefault="00A569D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0E17094C" w14:textId="58FFEA33" w:rsidR="00A569DF" w:rsidRPr="00385790" w:rsidRDefault="00E76FC6" w:rsidP="00A569DF">
      <w:pPr>
        <w:rPr>
          <w:rFonts w:ascii="Calibri" w:eastAsiaTheme="minorHAnsi" w:hAnsi="Calibri" w:cstheme="majorBidi"/>
          <w:sz w:val="22"/>
          <w:szCs w:val="22"/>
        </w:rPr>
      </w:pPr>
      <w:r>
        <w:rPr>
          <w:rFonts w:ascii="Calibri" w:eastAsiaTheme="minorHAnsi" w:hAnsi="Calibri" w:cstheme="majorBidi"/>
          <w:sz w:val="22"/>
          <w:szCs w:val="22"/>
        </w:rPr>
        <w:t xml:space="preserve"> </w:t>
      </w:r>
    </w:p>
    <w:p w14:paraId="300E5D4A" w14:textId="77777777" w:rsidR="00444D0E" w:rsidRDefault="00E76FC6" w:rsidP="00A569DF">
      <w:pPr>
        <w:rPr>
          <w:rFonts w:ascii="Calibri" w:eastAsiaTheme="minorHAnsi" w:hAnsi="Calibri" w:cstheme="majorBidi"/>
          <w:sz w:val="22"/>
          <w:szCs w:val="22"/>
          <w:lang w:val="en-AU"/>
        </w:rPr>
      </w:pPr>
      <w:r>
        <w:rPr>
          <w:rFonts w:ascii="Calibri" w:eastAsiaTheme="minorHAnsi" w:hAnsi="Calibri" w:cstheme="majorBidi"/>
          <w:sz w:val="22"/>
          <w:szCs w:val="22"/>
          <w:lang w:val="en-AU"/>
        </w:rPr>
        <w:t xml:space="preserve">        </w:t>
      </w:r>
    </w:p>
    <w:p w14:paraId="7F2AE321" w14:textId="77777777" w:rsidR="00444D0E" w:rsidRDefault="00444D0E" w:rsidP="00A569DF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43DFF497" w14:textId="5588E0F4" w:rsidR="00E76FC6" w:rsidRDefault="00E76FC6" w:rsidP="00A569DF">
      <w:pPr>
        <w:rPr>
          <w:rFonts w:ascii="Calibri" w:eastAsiaTheme="minorHAnsi" w:hAnsi="Calibri" w:cstheme="majorBidi"/>
          <w:sz w:val="22"/>
          <w:szCs w:val="22"/>
          <w:lang w:val="en-AU"/>
        </w:rPr>
      </w:pPr>
      <w:r>
        <w:rPr>
          <w:rFonts w:ascii="Calibri" w:eastAsiaTheme="minorHAnsi" w:hAnsi="Calibri" w:cstheme="majorBidi"/>
          <w:sz w:val="22"/>
          <w:szCs w:val="22"/>
          <w:lang w:val="en-AU"/>
        </w:rPr>
        <w:t xml:space="preserve">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694"/>
      </w:tblGrid>
      <w:tr w:rsidR="00E76FC6" w:rsidRPr="00385790" w14:paraId="66D13EFA" w14:textId="77777777" w:rsidTr="00573253">
        <w:trPr>
          <w:trHeight w:val="240"/>
        </w:trPr>
        <w:tc>
          <w:tcPr>
            <w:tcW w:w="2800" w:type="dxa"/>
            <w:gridSpan w:val="2"/>
            <w:shd w:val="clear" w:color="auto" w:fill="D9D9D9" w:themeFill="background1" w:themeFillShade="D9"/>
          </w:tcPr>
          <w:p w14:paraId="01B70F43" w14:textId="77777777" w:rsidR="00E76FC6" w:rsidRPr="00385790" w:rsidRDefault="00E76FC6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</w:tr>
      <w:tr w:rsidR="00E76FC6" w:rsidRPr="00385790" w14:paraId="4173264D" w14:textId="77777777" w:rsidTr="00573253">
        <w:trPr>
          <w:trHeight w:val="225"/>
        </w:trPr>
        <w:tc>
          <w:tcPr>
            <w:tcW w:w="2106" w:type="dxa"/>
            <w:shd w:val="clear" w:color="auto" w:fill="D9D9D9" w:themeFill="background1" w:themeFillShade="D9"/>
          </w:tcPr>
          <w:p w14:paraId="0469DB29" w14:textId="77777777" w:rsidR="00E76FC6" w:rsidRPr="00385790" w:rsidRDefault="00E76FC6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No. of test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14:paraId="6C09724F" w14:textId="77777777" w:rsidR="00E76FC6" w:rsidRPr="00385790" w:rsidRDefault="00E76FC6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</w:tr>
      <w:tr w:rsidR="00E76FC6" w:rsidRPr="00385790" w14:paraId="67B3C047" w14:textId="77777777" w:rsidTr="00573253">
        <w:trPr>
          <w:trHeight w:val="225"/>
        </w:trPr>
        <w:tc>
          <w:tcPr>
            <w:tcW w:w="2106" w:type="dxa"/>
            <w:shd w:val="clear" w:color="auto" w:fill="D9D9D9" w:themeFill="background1" w:themeFillShade="D9"/>
          </w:tcPr>
          <w:p w14:paraId="79913D7F" w14:textId="16874F78" w:rsidR="00E76FC6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For </w:t>
            </w:r>
            <w:r w:rsidR="00E76FC6">
              <w:rPr>
                <w:rFonts w:ascii="Calibri" w:eastAsiaTheme="minorHAnsi" w:hAnsi="Calibri" w:cstheme="majorBidi"/>
                <w:sz w:val="22"/>
                <w:szCs w:val="22"/>
              </w:rPr>
              <w:t>Member ID</w:t>
            </w:r>
          </w:p>
        </w:tc>
        <w:tc>
          <w:tcPr>
            <w:tcW w:w="694" w:type="dxa"/>
          </w:tcPr>
          <w:p w14:paraId="53F1360F" w14:textId="551C3E1F" w:rsidR="00E76FC6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  </w:t>
            </w:r>
            <w:r w:rsidR="00444D0E">
              <w:rPr>
                <w:rFonts w:ascii="Calibri" w:eastAsiaTheme="minorHAnsi" w:hAnsi="Calibri" w:cstheme="majorBidi"/>
                <w:sz w:val="22"/>
                <w:szCs w:val="22"/>
              </w:rPr>
              <w:t>4</w:t>
            </w:r>
          </w:p>
        </w:tc>
      </w:tr>
    </w:tbl>
    <w:p w14:paraId="05B3F114" w14:textId="7BBAAF31" w:rsidR="00A569DF" w:rsidRDefault="00A569DF" w:rsidP="00A569DF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0E74F81C" w14:textId="77777777" w:rsidR="00444D0E" w:rsidRDefault="00A569DF" w:rsidP="00A569DF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</w:t>
      </w:r>
    </w:p>
    <w:p w14:paraId="5451AE6E" w14:textId="77777777" w:rsidR="00444D0E" w:rsidRDefault="00444D0E" w:rsidP="00A569DF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689F74B5" w14:textId="77777777" w:rsidR="00444D0E" w:rsidRDefault="00444D0E" w:rsidP="00A569DF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0C17FE06" w14:textId="77777777" w:rsidR="00444D0E" w:rsidRDefault="00444D0E" w:rsidP="00A569DF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63343A6B" w14:textId="736BDD5C" w:rsidR="00A569DF" w:rsidRDefault="00A569DF" w:rsidP="00A569DF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Result On </w:t>
      </w:r>
      <w:r w:rsidR="00E76FC6">
        <w:rPr>
          <w:rFonts w:eastAsiaTheme="minorHAnsi"/>
          <w:lang w:val="en-AU"/>
        </w:rPr>
        <w:t>the</w:t>
      </w:r>
      <w:r>
        <w:rPr>
          <w:rFonts w:eastAsiaTheme="minorHAnsi"/>
          <w:lang w:val="en-AU"/>
        </w:rPr>
        <w:t xml:space="preserve"> Screen</w:t>
      </w:r>
    </w:p>
    <w:p w14:paraId="5725E72C" w14:textId="77777777" w:rsidR="00F14697" w:rsidRPr="000F7457" w:rsidRDefault="00F14697" w:rsidP="00F14697"/>
    <w:p w14:paraId="745CE930" w14:textId="51C85E34" w:rsidR="00856D2E" w:rsidRDefault="00E76FC6" w:rsidP="00F14697">
      <w:r>
        <w:rPr>
          <w:noProof/>
          <w:lang w:val="en-AU" w:eastAsia="en-AU"/>
        </w:rPr>
        <w:drawing>
          <wp:inline distT="0" distB="0" distL="0" distR="0" wp14:anchorId="59B1D9AD" wp14:editId="7781C2B4">
            <wp:extent cx="4363059" cy="639216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513" w14:textId="14F4CB70" w:rsidR="00444D0E" w:rsidRDefault="00444D0E" w:rsidP="00F14697"/>
    <w:p w14:paraId="0E2D3446" w14:textId="0B521F22" w:rsidR="00444D0E" w:rsidRDefault="00444D0E" w:rsidP="00F1469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64"/>
        <w:gridCol w:w="6917"/>
      </w:tblGrid>
      <w:tr w:rsidR="00444D0E" w:rsidRPr="00385790" w14:paraId="4B8157C5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01C02ADA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438A0E5" w14:textId="74502E00" w:rsidR="00444D0E" w:rsidRPr="00385790" w:rsidRDefault="00AC5604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TS02</w:t>
            </w:r>
            <w:r w:rsidR="00444D0E">
              <w:rPr>
                <w:rFonts w:ascii="Calibri" w:eastAsiaTheme="minorHAnsi" w:hAnsi="Calibri" w:cstheme="majorBidi"/>
                <w:b/>
                <w:bCs/>
                <w:sz w:val="22"/>
              </w:rPr>
              <w:t>_0</w:t>
            </w: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2</w:t>
            </w:r>
          </w:p>
        </w:tc>
      </w:tr>
      <w:tr w:rsidR="00444D0E" w:rsidRPr="00385790" w14:paraId="790831A8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3C110499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3EA27DD" w14:textId="2DEDCDF4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Test </w:t>
            </w:r>
            <w:r w:rsidR="00AC5604">
              <w:rPr>
                <w:rFonts w:asciiTheme="minorHAnsi" w:hAnsiTheme="minorHAnsi" w:cstheme="majorBidi"/>
                <w:sz w:val="22"/>
              </w:rPr>
              <w:t xml:space="preserve">what </w:t>
            </w:r>
            <w:r>
              <w:rPr>
                <w:rFonts w:asciiTheme="minorHAnsi" w:hAnsiTheme="minorHAnsi" w:cstheme="majorBidi"/>
                <w:sz w:val="22"/>
              </w:rPr>
              <w:t xml:space="preserve">if the </w:t>
            </w:r>
            <w:r w:rsidR="00AC5604">
              <w:rPr>
                <w:rFonts w:asciiTheme="minorHAnsi" w:hAnsiTheme="minorHAnsi" w:cstheme="majorBidi"/>
                <w:sz w:val="22"/>
              </w:rPr>
              <w:t>user has overdue loans.</w:t>
            </w:r>
          </w:p>
        </w:tc>
      </w:tr>
      <w:tr w:rsidR="00444D0E" w:rsidRPr="00385790" w14:paraId="7044FC52" w14:textId="77777777" w:rsidTr="00573253">
        <w:trPr>
          <w:trHeight w:val="535"/>
        </w:trPr>
        <w:tc>
          <w:tcPr>
            <w:tcW w:w="0" w:type="auto"/>
          </w:tcPr>
          <w:p w14:paraId="4A65FB48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14:paraId="4565DFBC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</w:t>
            </w:r>
          </w:p>
        </w:tc>
      </w:tr>
      <w:tr w:rsidR="00444D0E" w:rsidRPr="00385790" w14:paraId="6E8C0E7B" w14:textId="77777777" w:rsidTr="00573253">
        <w:tc>
          <w:tcPr>
            <w:tcW w:w="0" w:type="auto"/>
          </w:tcPr>
          <w:p w14:paraId="2190CB81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14:paraId="4ADBD520" w14:textId="261CCCC7" w:rsidR="00444D0E" w:rsidRPr="00385790" w:rsidRDefault="00444D0E" w:rsidP="00AC5604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Test how the system responds when the </w:t>
            </w:r>
            <w:r w:rsidR="00AC5604">
              <w:rPr>
                <w:rFonts w:asciiTheme="minorHAnsi" w:hAnsiTheme="minorHAnsi" w:cstheme="majorBidi"/>
                <w:sz w:val="22"/>
              </w:rPr>
              <w:t>user has the overdue loans</w:t>
            </w:r>
            <w:r w:rsidR="00AC5604">
              <w:rPr>
                <w:rFonts w:asciiTheme="minorHAnsi" w:hAnsiTheme="minorHAnsi" w:cstheme="majorBidi"/>
                <w:sz w:val="22"/>
              </w:rPr>
              <w:t>.</w:t>
            </w:r>
          </w:p>
        </w:tc>
      </w:tr>
      <w:tr w:rsidR="00444D0E" w:rsidRPr="00385790" w14:paraId="2CF3B97E" w14:textId="77777777" w:rsidTr="00573253">
        <w:tc>
          <w:tcPr>
            <w:tcW w:w="0" w:type="auto"/>
          </w:tcPr>
          <w:p w14:paraId="0E146711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14:paraId="3FC2BDAF" w14:textId="0CE6D94C" w:rsidR="00444D0E" w:rsidRPr="00D34428" w:rsidRDefault="00444D0E" w:rsidP="00AC5604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</w:t>
            </w:r>
            <w:r>
              <w:rPr>
                <w:rFonts w:ascii="Calibri" w:eastAsiaTheme="minorHAnsi" w:hAnsi="Calibri" w:cstheme="majorBidi"/>
                <w:sz w:val="22"/>
              </w:rPr>
              <w:t>user must enter the member id and must have</w:t>
            </w:r>
            <w:r w:rsidR="00AC5604">
              <w:rPr>
                <w:rFonts w:ascii="Calibri" w:eastAsiaTheme="minorHAnsi" w:hAnsi="Calibri" w:cstheme="majorBidi"/>
                <w:sz w:val="22"/>
              </w:rPr>
              <w:t xml:space="preserve"> overdue loans</w:t>
            </w:r>
            <w:r>
              <w:rPr>
                <w:rFonts w:ascii="Calibri" w:eastAsiaTheme="minorHAnsi" w:hAnsi="Calibri" w:cstheme="majorBidi"/>
                <w:sz w:val="22"/>
              </w:rPr>
              <w:t>.</w:t>
            </w:r>
          </w:p>
        </w:tc>
      </w:tr>
      <w:tr w:rsidR="00444D0E" w:rsidRPr="00385790" w14:paraId="64E081C3" w14:textId="77777777" w:rsidTr="00573253">
        <w:tc>
          <w:tcPr>
            <w:tcW w:w="0" w:type="auto"/>
          </w:tcPr>
          <w:p w14:paraId="1D1FE53A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14:paraId="6BA99C5D" w14:textId="77777777" w:rsidR="00444D0E" w:rsidRPr="00D34428" w:rsidRDefault="00444D0E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System display the existing loan details and display the message you cannot borrow the book at this time.</w:t>
            </w:r>
          </w:p>
        </w:tc>
      </w:tr>
      <w:tr w:rsidR="00444D0E" w:rsidRPr="00385790" w14:paraId="21E5B277" w14:textId="77777777" w:rsidTr="00573253">
        <w:tc>
          <w:tcPr>
            <w:tcW w:w="0" w:type="auto"/>
          </w:tcPr>
          <w:p w14:paraId="13DEF7ED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14:paraId="6BD9E9A8" w14:textId="77777777" w:rsidR="00444D0E" w:rsidRPr="00D34428" w:rsidRDefault="00444D0E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The member id should be correct.</w:t>
            </w:r>
          </w:p>
        </w:tc>
      </w:tr>
      <w:tr w:rsidR="00444D0E" w:rsidRPr="00385790" w14:paraId="52F2B16E" w14:textId="77777777" w:rsidTr="00573253">
        <w:tc>
          <w:tcPr>
            <w:tcW w:w="0" w:type="auto"/>
          </w:tcPr>
          <w:p w14:paraId="03FC5062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14:paraId="01A46838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14:paraId="1B3ECAB1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438DB917" w14:textId="77777777" w:rsidR="00444D0E" w:rsidRPr="00385790" w:rsidRDefault="00444D0E" w:rsidP="00444D0E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2276"/>
        <w:gridCol w:w="4965"/>
        <w:gridCol w:w="618"/>
        <w:gridCol w:w="534"/>
      </w:tblGrid>
      <w:tr w:rsidR="00AC5604" w:rsidRPr="00385790" w14:paraId="763FEDAB" w14:textId="77777777" w:rsidTr="00573253">
        <w:tc>
          <w:tcPr>
            <w:tcW w:w="0" w:type="auto"/>
            <w:shd w:val="clear" w:color="auto" w:fill="D9D9D9" w:themeFill="background1" w:themeFillShade="D9"/>
          </w:tcPr>
          <w:p w14:paraId="2F028DB5" w14:textId="77777777" w:rsidR="00444D0E" w:rsidRPr="00385790" w:rsidRDefault="00444D0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03373E" w14:textId="77777777" w:rsidR="00444D0E" w:rsidRPr="00385790" w:rsidRDefault="00444D0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66AFADF" w14:textId="77777777" w:rsidR="00444D0E" w:rsidRPr="00385790" w:rsidRDefault="00444D0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272371" w14:textId="77777777" w:rsidR="00444D0E" w:rsidRPr="00385790" w:rsidRDefault="00444D0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876524" w14:textId="77777777" w:rsidR="00444D0E" w:rsidRPr="00385790" w:rsidRDefault="00444D0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444D0E" w:rsidRPr="00385790" w14:paraId="27ABC16F" w14:textId="77777777" w:rsidTr="00573253">
        <w:tc>
          <w:tcPr>
            <w:tcW w:w="0" w:type="auto"/>
          </w:tcPr>
          <w:p w14:paraId="0D8D9FED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0D3D02AB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14:paraId="789C1D1B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14:paraId="18157D7C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0B7BCE73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444D0E" w:rsidRPr="00385790" w14:paraId="1BF1D027" w14:textId="77777777" w:rsidTr="00573253">
        <w:tc>
          <w:tcPr>
            <w:tcW w:w="0" w:type="auto"/>
          </w:tcPr>
          <w:p w14:paraId="032886E3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44CB517C" w14:textId="0CB7FBC2" w:rsidR="00444D0E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</w:t>
            </w:r>
            <w:r w:rsidR="00AC5604">
              <w:rPr>
                <w:rFonts w:ascii="Calibri" w:eastAsiaTheme="minorHAnsi" w:hAnsi="Calibri" w:cstheme="majorBidi"/>
                <w:sz w:val="22"/>
                <w:szCs w:val="22"/>
              </w:rPr>
              <w:t xml:space="preserve"> with member id 2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swipes the card</w:t>
            </w:r>
          </w:p>
        </w:tc>
        <w:tc>
          <w:tcPr>
            <w:tcW w:w="0" w:type="auto"/>
          </w:tcPr>
          <w:p w14:paraId="4701E388" w14:textId="77777777" w:rsidR="00444D0E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existing loan history with a message that you cannot borrow the book at this time.</w:t>
            </w:r>
          </w:p>
        </w:tc>
        <w:tc>
          <w:tcPr>
            <w:tcW w:w="0" w:type="auto"/>
          </w:tcPr>
          <w:p w14:paraId="2E82AEF3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667E723F" w14:textId="77777777" w:rsidR="00444D0E" w:rsidRPr="00385790" w:rsidRDefault="00444D0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26CB25E9" w14:textId="77777777" w:rsidR="00444D0E" w:rsidRPr="00385790" w:rsidRDefault="00444D0E" w:rsidP="00444D0E">
      <w:pPr>
        <w:rPr>
          <w:rFonts w:ascii="Calibri" w:eastAsiaTheme="minorHAnsi" w:hAnsi="Calibri" w:cstheme="majorBidi"/>
          <w:sz w:val="22"/>
          <w:szCs w:val="22"/>
        </w:rPr>
      </w:pPr>
      <w:r>
        <w:rPr>
          <w:rFonts w:ascii="Calibri" w:eastAsiaTheme="minorHAnsi" w:hAnsi="Calibri" w:cstheme="majorBidi"/>
          <w:sz w:val="22"/>
          <w:szCs w:val="22"/>
        </w:rPr>
        <w:t xml:space="preserve"> </w:t>
      </w:r>
    </w:p>
    <w:p w14:paraId="5A7A28E5" w14:textId="77777777" w:rsidR="00444D0E" w:rsidRDefault="00444D0E" w:rsidP="00444D0E">
      <w:pPr>
        <w:rPr>
          <w:rFonts w:ascii="Calibri" w:eastAsiaTheme="minorHAnsi" w:hAnsi="Calibri" w:cstheme="majorBidi"/>
          <w:sz w:val="22"/>
          <w:szCs w:val="22"/>
          <w:lang w:val="en-AU"/>
        </w:rPr>
      </w:pPr>
      <w:r>
        <w:rPr>
          <w:rFonts w:ascii="Calibri" w:eastAsiaTheme="minorHAnsi" w:hAnsi="Calibri" w:cstheme="majorBidi"/>
          <w:sz w:val="22"/>
          <w:szCs w:val="22"/>
          <w:lang w:val="en-AU"/>
        </w:rPr>
        <w:t xml:space="preserve">        </w:t>
      </w:r>
    </w:p>
    <w:p w14:paraId="1B7FBD73" w14:textId="77777777" w:rsidR="00444D0E" w:rsidRDefault="00444D0E" w:rsidP="00444D0E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0E93999B" w14:textId="77777777" w:rsidR="00444D0E" w:rsidRDefault="00444D0E" w:rsidP="00444D0E">
      <w:pPr>
        <w:rPr>
          <w:rFonts w:ascii="Calibri" w:eastAsiaTheme="minorHAnsi" w:hAnsi="Calibri" w:cstheme="majorBidi"/>
          <w:sz w:val="22"/>
          <w:szCs w:val="22"/>
          <w:lang w:val="en-AU"/>
        </w:rPr>
      </w:pPr>
      <w:r>
        <w:rPr>
          <w:rFonts w:ascii="Calibri" w:eastAsiaTheme="minorHAnsi" w:hAnsi="Calibri" w:cstheme="majorBidi"/>
          <w:sz w:val="22"/>
          <w:szCs w:val="22"/>
          <w:lang w:val="en-AU"/>
        </w:rPr>
        <w:t xml:space="preserve">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694"/>
      </w:tblGrid>
      <w:tr w:rsidR="00444D0E" w:rsidRPr="00385790" w14:paraId="5D9186F0" w14:textId="77777777" w:rsidTr="00573253">
        <w:trPr>
          <w:trHeight w:val="240"/>
        </w:trPr>
        <w:tc>
          <w:tcPr>
            <w:tcW w:w="2800" w:type="dxa"/>
            <w:gridSpan w:val="2"/>
            <w:shd w:val="clear" w:color="auto" w:fill="D9D9D9" w:themeFill="background1" w:themeFillShade="D9"/>
          </w:tcPr>
          <w:p w14:paraId="4F7884F5" w14:textId="77777777" w:rsidR="00444D0E" w:rsidRPr="00385790" w:rsidRDefault="00444D0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</w:tr>
      <w:tr w:rsidR="00444D0E" w:rsidRPr="00385790" w14:paraId="542E597F" w14:textId="77777777" w:rsidTr="00573253">
        <w:trPr>
          <w:trHeight w:val="225"/>
        </w:trPr>
        <w:tc>
          <w:tcPr>
            <w:tcW w:w="2106" w:type="dxa"/>
            <w:shd w:val="clear" w:color="auto" w:fill="D9D9D9" w:themeFill="background1" w:themeFillShade="D9"/>
          </w:tcPr>
          <w:p w14:paraId="32F2A085" w14:textId="77777777" w:rsidR="00444D0E" w:rsidRPr="00385790" w:rsidRDefault="00444D0E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No. of test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14:paraId="2104E769" w14:textId="77777777" w:rsidR="00444D0E" w:rsidRPr="00385790" w:rsidRDefault="00444D0E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</w:tr>
      <w:tr w:rsidR="00444D0E" w:rsidRPr="00385790" w14:paraId="257585AB" w14:textId="77777777" w:rsidTr="00573253">
        <w:trPr>
          <w:trHeight w:val="225"/>
        </w:trPr>
        <w:tc>
          <w:tcPr>
            <w:tcW w:w="2106" w:type="dxa"/>
            <w:shd w:val="clear" w:color="auto" w:fill="D9D9D9" w:themeFill="background1" w:themeFillShade="D9"/>
          </w:tcPr>
          <w:p w14:paraId="112C3960" w14:textId="33F4ABD8" w:rsidR="00444D0E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For </w:t>
            </w:r>
            <w:r w:rsidR="00444D0E">
              <w:rPr>
                <w:rFonts w:ascii="Calibri" w:eastAsiaTheme="minorHAnsi" w:hAnsi="Calibri" w:cstheme="majorBidi"/>
                <w:sz w:val="22"/>
                <w:szCs w:val="22"/>
              </w:rPr>
              <w:t>Member ID</w:t>
            </w:r>
          </w:p>
        </w:tc>
        <w:tc>
          <w:tcPr>
            <w:tcW w:w="694" w:type="dxa"/>
          </w:tcPr>
          <w:p w14:paraId="68A1E25A" w14:textId="0C1DEBE1" w:rsidR="00444D0E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  2</w:t>
            </w:r>
          </w:p>
        </w:tc>
      </w:tr>
    </w:tbl>
    <w:p w14:paraId="2895A4F9" w14:textId="77777777" w:rsidR="00444D0E" w:rsidRDefault="00444D0E" w:rsidP="00444D0E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0FE6B29C" w14:textId="77777777" w:rsidR="00444D0E" w:rsidRDefault="00444D0E" w:rsidP="00444D0E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</w:t>
      </w:r>
    </w:p>
    <w:p w14:paraId="205ECF75" w14:textId="77777777" w:rsidR="00444D0E" w:rsidRDefault="00444D0E" w:rsidP="00444D0E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70498B9A" w14:textId="77777777" w:rsidR="00444D0E" w:rsidRDefault="00444D0E" w:rsidP="00444D0E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507D7374" w14:textId="77777777" w:rsidR="00444D0E" w:rsidRDefault="00444D0E" w:rsidP="00444D0E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77C3012E" w14:textId="77777777" w:rsidR="00444D0E" w:rsidRDefault="00444D0E" w:rsidP="00444D0E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Result On the Screen</w:t>
      </w:r>
    </w:p>
    <w:p w14:paraId="688123A8" w14:textId="65579F17" w:rsidR="00444D0E" w:rsidRDefault="00AC5604" w:rsidP="00F14697">
      <w:r>
        <w:rPr>
          <w:noProof/>
          <w:lang w:val="en-AU" w:eastAsia="en-AU"/>
        </w:rPr>
        <w:drawing>
          <wp:inline distT="0" distB="0" distL="0" distR="0" wp14:anchorId="208244A9" wp14:editId="397DB8ED">
            <wp:extent cx="4315427" cy="641122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144A" w14:textId="569C0182" w:rsidR="00AC5604" w:rsidRDefault="00AC5604" w:rsidP="00F14697"/>
    <w:p w14:paraId="39F2B80F" w14:textId="63AE553A" w:rsidR="00AC5604" w:rsidRDefault="00AC5604" w:rsidP="00F14697"/>
    <w:p w14:paraId="3208701B" w14:textId="48999A3B" w:rsidR="00AC5604" w:rsidRDefault="00AC5604" w:rsidP="00F1469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64"/>
        <w:gridCol w:w="6917"/>
      </w:tblGrid>
      <w:tr w:rsidR="00AC5604" w:rsidRPr="00385790" w14:paraId="53A228B5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6494A212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51A7909" w14:textId="3C5A7396" w:rsidR="00AC5604" w:rsidRPr="00385790" w:rsidRDefault="00AC5604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TS03</w:t>
            </w: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_0</w:t>
            </w: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3</w:t>
            </w:r>
          </w:p>
        </w:tc>
      </w:tr>
      <w:tr w:rsidR="00AC5604" w:rsidRPr="00385790" w14:paraId="212465C5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0F008AD0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2DA05FC" w14:textId="7FC24ACA" w:rsidR="00AC5604" w:rsidRPr="00385790" w:rsidRDefault="00AC5604" w:rsidP="00AC5604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what if the user has</w:t>
            </w:r>
            <w:r>
              <w:rPr>
                <w:rFonts w:asciiTheme="minorHAnsi" w:hAnsiTheme="minorHAnsi" w:cstheme="majorBidi"/>
                <w:sz w:val="22"/>
              </w:rPr>
              <w:t xml:space="preserve"> fine of 10$ or more</w:t>
            </w:r>
            <w:r>
              <w:rPr>
                <w:rFonts w:asciiTheme="minorHAnsi" w:hAnsiTheme="minorHAnsi" w:cstheme="majorBidi"/>
                <w:sz w:val="22"/>
              </w:rPr>
              <w:t>.</w:t>
            </w:r>
          </w:p>
        </w:tc>
      </w:tr>
      <w:tr w:rsidR="00AC5604" w:rsidRPr="00385790" w14:paraId="1671B438" w14:textId="77777777" w:rsidTr="00573253">
        <w:trPr>
          <w:trHeight w:val="535"/>
        </w:trPr>
        <w:tc>
          <w:tcPr>
            <w:tcW w:w="0" w:type="auto"/>
          </w:tcPr>
          <w:p w14:paraId="0C610C83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14:paraId="0229BE2F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</w:t>
            </w:r>
          </w:p>
        </w:tc>
      </w:tr>
      <w:tr w:rsidR="00AC5604" w:rsidRPr="00385790" w14:paraId="78A16672" w14:textId="77777777" w:rsidTr="00573253">
        <w:tc>
          <w:tcPr>
            <w:tcW w:w="0" w:type="auto"/>
          </w:tcPr>
          <w:p w14:paraId="231B8318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14:paraId="7180E36B" w14:textId="3BC83733" w:rsidR="00AC5604" w:rsidRPr="00385790" w:rsidRDefault="00AC5604" w:rsidP="00AC5604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Test how the system responds when the </w:t>
            </w:r>
            <w:r>
              <w:rPr>
                <w:rFonts w:asciiTheme="minorHAnsi" w:hAnsiTheme="minorHAnsi" w:cstheme="majorBidi"/>
                <w:sz w:val="22"/>
              </w:rPr>
              <w:t>user</w:t>
            </w:r>
            <w:r>
              <w:rPr>
                <w:rFonts w:asciiTheme="minorHAnsi" w:hAnsiTheme="minorHAnsi" w:cstheme="majorBidi"/>
                <w:sz w:val="22"/>
              </w:rPr>
              <w:t xml:space="preserve"> has fine$10 or more</w:t>
            </w:r>
            <w:r>
              <w:rPr>
                <w:rFonts w:asciiTheme="minorHAnsi" w:hAnsiTheme="minorHAnsi" w:cstheme="majorBidi"/>
                <w:sz w:val="22"/>
              </w:rPr>
              <w:t>.</w:t>
            </w:r>
          </w:p>
        </w:tc>
      </w:tr>
      <w:tr w:rsidR="00AC5604" w:rsidRPr="00385790" w14:paraId="5762B863" w14:textId="77777777" w:rsidTr="00573253">
        <w:tc>
          <w:tcPr>
            <w:tcW w:w="0" w:type="auto"/>
          </w:tcPr>
          <w:p w14:paraId="62E416E0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14:paraId="634E8C21" w14:textId="5D507A00" w:rsidR="00AC5604" w:rsidRPr="00D34428" w:rsidRDefault="00AC5604" w:rsidP="00AC5604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</w:t>
            </w:r>
            <w:r>
              <w:rPr>
                <w:rFonts w:ascii="Calibri" w:eastAsiaTheme="minorHAnsi" w:hAnsi="Calibri" w:cstheme="majorBidi"/>
                <w:sz w:val="22"/>
              </w:rPr>
              <w:t>user must enter the member id</w:t>
            </w:r>
            <w:r>
              <w:rPr>
                <w:rFonts w:ascii="Calibri" w:eastAsiaTheme="minorHAnsi" w:hAnsi="Calibri" w:cstheme="majorBidi"/>
                <w:sz w:val="22"/>
              </w:rPr>
              <w:t xml:space="preserve"> and must have fine of at least 10$</w:t>
            </w:r>
            <w:r>
              <w:rPr>
                <w:rFonts w:ascii="Calibri" w:eastAsiaTheme="minorHAnsi" w:hAnsi="Calibri" w:cstheme="majorBidi"/>
                <w:sz w:val="22"/>
              </w:rPr>
              <w:t>.</w:t>
            </w:r>
          </w:p>
        </w:tc>
      </w:tr>
      <w:tr w:rsidR="00AC5604" w:rsidRPr="00385790" w14:paraId="3AD55F8E" w14:textId="77777777" w:rsidTr="00573253">
        <w:tc>
          <w:tcPr>
            <w:tcW w:w="0" w:type="auto"/>
          </w:tcPr>
          <w:p w14:paraId="0148851C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14:paraId="5627402A" w14:textId="77777777" w:rsidR="00AC5604" w:rsidRPr="00D34428" w:rsidRDefault="00AC5604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System display the existing loan details and display the message you cannot borrow the book at this time.</w:t>
            </w:r>
          </w:p>
        </w:tc>
      </w:tr>
      <w:tr w:rsidR="00AC5604" w:rsidRPr="00385790" w14:paraId="26F4D75B" w14:textId="77777777" w:rsidTr="00573253">
        <w:tc>
          <w:tcPr>
            <w:tcW w:w="0" w:type="auto"/>
          </w:tcPr>
          <w:p w14:paraId="26BF96CA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14:paraId="1F0892CF" w14:textId="77777777" w:rsidR="00AC5604" w:rsidRPr="00D34428" w:rsidRDefault="00AC5604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The member id should be correct.</w:t>
            </w:r>
          </w:p>
        </w:tc>
      </w:tr>
      <w:tr w:rsidR="00AC5604" w:rsidRPr="00385790" w14:paraId="72030AC7" w14:textId="77777777" w:rsidTr="00573253">
        <w:tc>
          <w:tcPr>
            <w:tcW w:w="0" w:type="auto"/>
          </w:tcPr>
          <w:p w14:paraId="19F694D4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14:paraId="23B84988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14:paraId="6FE9A8F1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79C15D6A" w14:textId="77777777" w:rsidR="00AC5604" w:rsidRPr="00385790" w:rsidRDefault="00AC5604" w:rsidP="00AC5604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2276"/>
        <w:gridCol w:w="4965"/>
        <w:gridCol w:w="618"/>
        <w:gridCol w:w="534"/>
      </w:tblGrid>
      <w:tr w:rsidR="00AC5604" w:rsidRPr="00385790" w14:paraId="0EF65723" w14:textId="77777777" w:rsidTr="00573253">
        <w:tc>
          <w:tcPr>
            <w:tcW w:w="0" w:type="auto"/>
            <w:shd w:val="clear" w:color="auto" w:fill="D9D9D9" w:themeFill="background1" w:themeFillShade="D9"/>
          </w:tcPr>
          <w:p w14:paraId="0A29A5B8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C74135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1D8564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931FFA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3E7AB6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AC5604" w:rsidRPr="00385790" w14:paraId="22A1C829" w14:textId="77777777" w:rsidTr="00573253">
        <w:tc>
          <w:tcPr>
            <w:tcW w:w="0" w:type="auto"/>
          </w:tcPr>
          <w:p w14:paraId="1B7983FB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1FC8E963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14:paraId="79AE2D17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14:paraId="2A04B90D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123BFE91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AC5604" w:rsidRPr="00385790" w14:paraId="7AE4B94A" w14:textId="77777777" w:rsidTr="00573253">
        <w:tc>
          <w:tcPr>
            <w:tcW w:w="0" w:type="auto"/>
          </w:tcPr>
          <w:p w14:paraId="33888B50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18553B4E" w14:textId="018E2C50" w:rsidR="00AC5604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with member id 3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swipes the card</w:t>
            </w:r>
          </w:p>
        </w:tc>
        <w:tc>
          <w:tcPr>
            <w:tcW w:w="0" w:type="auto"/>
          </w:tcPr>
          <w:p w14:paraId="18D0DE81" w14:textId="77777777" w:rsidR="00AC5604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existing loan history with a message that you cannot borrow the book at this time.</w:t>
            </w:r>
          </w:p>
        </w:tc>
        <w:tc>
          <w:tcPr>
            <w:tcW w:w="0" w:type="auto"/>
          </w:tcPr>
          <w:p w14:paraId="1FF4B310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62922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33A55813" w14:textId="77777777" w:rsidR="00AC5604" w:rsidRPr="00385790" w:rsidRDefault="00AC5604" w:rsidP="00AC5604">
      <w:pPr>
        <w:rPr>
          <w:rFonts w:ascii="Calibri" w:eastAsiaTheme="minorHAnsi" w:hAnsi="Calibri" w:cstheme="majorBidi"/>
          <w:sz w:val="22"/>
          <w:szCs w:val="22"/>
        </w:rPr>
      </w:pPr>
      <w:r>
        <w:rPr>
          <w:rFonts w:ascii="Calibri" w:eastAsiaTheme="minorHAnsi" w:hAnsi="Calibri" w:cstheme="majorBidi"/>
          <w:sz w:val="22"/>
          <w:szCs w:val="22"/>
        </w:rPr>
        <w:t xml:space="preserve"> </w:t>
      </w:r>
    </w:p>
    <w:p w14:paraId="6930A50B" w14:textId="77777777" w:rsidR="00AC5604" w:rsidRDefault="00AC5604" w:rsidP="00AC5604">
      <w:pPr>
        <w:rPr>
          <w:rFonts w:ascii="Calibri" w:eastAsiaTheme="minorHAnsi" w:hAnsi="Calibri" w:cstheme="majorBidi"/>
          <w:sz w:val="22"/>
          <w:szCs w:val="22"/>
          <w:lang w:val="en-AU"/>
        </w:rPr>
      </w:pPr>
      <w:r>
        <w:rPr>
          <w:rFonts w:ascii="Calibri" w:eastAsiaTheme="minorHAnsi" w:hAnsi="Calibri" w:cstheme="majorBidi"/>
          <w:sz w:val="22"/>
          <w:szCs w:val="22"/>
          <w:lang w:val="en-AU"/>
        </w:rPr>
        <w:t xml:space="preserve">        </w:t>
      </w:r>
    </w:p>
    <w:p w14:paraId="0A389687" w14:textId="77777777" w:rsidR="00AC5604" w:rsidRDefault="00AC5604" w:rsidP="00AC5604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37F3725D" w14:textId="77777777" w:rsidR="00AC5604" w:rsidRDefault="00AC5604" w:rsidP="00AC5604">
      <w:pPr>
        <w:rPr>
          <w:rFonts w:ascii="Calibri" w:eastAsiaTheme="minorHAnsi" w:hAnsi="Calibri" w:cstheme="majorBidi"/>
          <w:sz w:val="22"/>
          <w:szCs w:val="22"/>
          <w:lang w:val="en-AU"/>
        </w:rPr>
      </w:pPr>
      <w:r>
        <w:rPr>
          <w:rFonts w:ascii="Calibri" w:eastAsiaTheme="minorHAnsi" w:hAnsi="Calibri" w:cstheme="majorBidi"/>
          <w:sz w:val="22"/>
          <w:szCs w:val="22"/>
          <w:lang w:val="en-AU"/>
        </w:rPr>
        <w:t xml:space="preserve">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694"/>
      </w:tblGrid>
      <w:tr w:rsidR="00AC5604" w:rsidRPr="00385790" w14:paraId="24C235C6" w14:textId="77777777" w:rsidTr="00573253">
        <w:trPr>
          <w:trHeight w:val="240"/>
        </w:trPr>
        <w:tc>
          <w:tcPr>
            <w:tcW w:w="2800" w:type="dxa"/>
            <w:gridSpan w:val="2"/>
            <w:shd w:val="clear" w:color="auto" w:fill="D9D9D9" w:themeFill="background1" w:themeFillShade="D9"/>
          </w:tcPr>
          <w:p w14:paraId="117731E7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</w:tr>
      <w:tr w:rsidR="00AC5604" w:rsidRPr="00385790" w14:paraId="03F77AD7" w14:textId="77777777" w:rsidTr="00573253">
        <w:trPr>
          <w:trHeight w:val="225"/>
        </w:trPr>
        <w:tc>
          <w:tcPr>
            <w:tcW w:w="2106" w:type="dxa"/>
            <w:shd w:val="clear" w:color="auto" w:fill="D9D9D9" w:themeFill="background1" w:themeFillShade="D9"/>
          </w:tcPr>
          <w:p w14:paraId="4995B203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No. of test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14:paraId="0EDB0911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</w:tr>
      <w:tr w:rsidR="00AC5604" w:rsidRPr="00385790" w14:paraId="433D404D" w14:textId="77777777" w:rsidTr="00573253">
        <w:trPr>
          <w:trHeight w:val="225"/>
        </w:trPr>
        <w:tc>
          <w:tcPr>
            <w:tcW w:w="2106" w:type="dxa"/>
            <w:shd w:val="clear" w:color="auto" w:fill="D9D9D9" w:themeFill="background1" w:themeFillShade="D9"/>
          </w:tcPr>
          <w:p w14:paraId="48303D48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For Member ID</w:t>
            </w:r>
          </w:p>
        </w:tc>
        <w:tc>
          <w:tcPr>
            <w:tcW w:w="694" w:type="dxa"/>
          </w:tcPr>
          <w:p w14:paraId="7DABCF51" w14:textId="62B0B602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 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3</w:t>
            </w:r>
          </w:p>
        </w:tc>
      </w:tr>
    </w:tbl>
    <w:p w14:paraId="1FD896C7" w14:textId="77777777" w:rsidR="00AC5604" w:rsidRDefault="00AC5604" w:rsidP="00AC5604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531D0ABC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</w:t>
      </w:r>
    </w:p>
    <w:p w14:paraId="1C31C237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3BF46B62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2AC8594F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6316E2D8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Result On the Screen</w:t>
      </w:r>
    </w:p>
    <w:p w14:paraId="47BEA572" w14:textId="4A475C6C" w:rsidR="00AC5604" w:rsidRDefault="00AC5604" w:rsidP="00F14697">
      <w:r>
        <w:rPr>
          <w:noProof/>
          <w:lang w:val="en-AU" w:eastAsia="en-AU"/>
        </w:rPr>
        <w:drawing>
          <wp:inline distT="0" distB="0" distL="0" distR="0" wp14:anchorId="6471895A" wp14:editId="663ECD51">
            <wp:extent cx="4258269" cy="64588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6A23" w14:textId="633E8671" w:rsidR="00AC5604" w:rsidRDefault="00AC5604" w:rsidP="00F14697"/>
    <w:p w14:paraId="70B878AF" w14:textId="5A2A44DC" w:rsidR="00AC5604" w:rsidRDefault="00AC5604" w:rsidP="00F14697"/>
    <w:p w14:paraId="22A09D4A" w14:textId="4749C5A3" w:rsidR="00AC5604" w:rsidRDefault="00AC5604" w:rsidP="00F1469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8"/>
        <w:gridCol w:w="7163"/>
      </w:tblGrid>
      <w:tr w:rsidR="00A0682B" w:rsidRPr="00385790" w14:paraId="1B298D29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10940C5A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AAA87D4" w14:textId="2578201C" w:rsidR="00AC5604" w:rsidRPr="00385790" w:rsidRDefault="00A0682B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TS04</w:t>
            </w:r>
            <w:r w:rsidR="00AC5604">
              <w:rPr>
                <w:rFonts w:ascii="Calibri" w:eastAsiaTheme="minorHAnsi" w:hAnsi="Calibri" w:cstheme="majorBidi"/>
                <w:b/>
                <w:bCs/>
                <w:sz w:val="22"/>
              </w:rPr>
              <w:t>_0</w:t>
            </w: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4</w:t>
            </w:r>
          </w:p>
        </w:tc>
      </w:tr>
      <w:tr w:rsidR="00A0682B" w:rsidRPr="00385790" w14:paraId="3F05A738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241919C4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1FE2CB2" w14:textId="734F4E52" w:rsidR="00AC5604" w:rsidRPr="00385790" w:rsidRDefault="00A0682B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if the borrower wants to borrow the book which is already borrowed by someone</w:t>
            </w:r>
            <w:r w:rsidR="00AC5604">
              <w:rPr>
                <w:rFonts w:asciiTheme="minorHAnsi" w:hAnsiTheme="minorHAnsi" w:cstheme="majorBidi"/>
                <w:sz w:val="22"/>
              </w:rPr>
              <w:t>.</w:t>
            </w:r>
          </w:p>
        </w:tc>
      </w:tr>
      <w:tr w:rsidR="00AC5604" w:rsidRPr="00385790" w14:paraId="39E87D5E" w14:textId="77777777" w:rsidTr="00573253">
        <w:trPr>
          <w:trHeight w:val="535"/>
        </w:trPr>
        <w:tc>
          <w:tcPr>
            <w:tcW w:w="0" w:type="auto"/>
          </w:tcPr>
          <w:p w14:paraId="56ECE13D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14:paraId="5889CF74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</w:t>
            </w:r>
          </w:p>
        </w:tc>
      </w:tr>
      <w:tr w:rsidR="00AC5604" w:rsidRPr="00385790" w14:paraId="4488A56F" w14:textId="77777777" w:rsidTr="00A0682B">
        <w:trPr>
          <w:trHeight w:val="890"/>
        </w:trPr>
        <w:tc>
          <w:tcPr>
            <w:tcW w:w="0" w:type="auto"/>
          </w:tcPr>
          <w:p w14:paraId="271E4C07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14:paraId="505769F4" w14:textId="6FFD655C" w:rsidR="00AC5604" w:rsidRPr="00385790" w:rsidRDefault="00AC5604" w:rsidP="00A0682B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Test how the system responds when the user </w:t>
            </w:r>
            <w:r w:rsidR="00A0682B">
              <w:rPr>
                <w:rFonts w:ascii="Calibri" w:eastAsiaTheme="minorHAnsi" w:hAnsi="Calibri" w:cstheme="majorBidi"/>
                <w:sz w:val="22"/>
                <w:szCs w:val="22"/>
              </w:rPr>
              <w:t>wants to borrow the book which is already borrowed by someone.</w:t>
            </w:r>
          </w:p>
        </w:tc>
      </w:tr>
      <w:tr w:rsidR="00AC5604" w:rsidRPr="00385790" w14:paraId="29A8EC6A" w14:textId="77777777" w:rsidTr="00573253">
        <w:tc>
          <w:tcPr>
            <w:tcW w:w="0" w:type="auto"/>
          </w:tcPr>
          <w:p w14:paraId="493F6D76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14:paraId="2157356A" w14:textId="4FDCF903" w:rsidR="00AC5604" w:rsidRPr="00D34428" w:rsidRDefault="00AC5604" w:rsidP="00A0682B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</w:t>
            </w:r>
            <w:r>
              <w:rPr>
                <w:rFonts w:ascii="Calibri" w:eastAsiaTheme="minorHAnsi" w:hAnsi="Calibri" w:cstheme="majorBidi"/>
                <w:sz w:val="22"/>
              </w:rPr>
              <w:t xml:space="preserve">user must enter the </w:t>
            </w:r>
            <w:r w:rsidR="00A0682B">
              <w:rPr>
                <w:rFonts w:ascii="Calibri" w:eastAsiaTheme="minorHAnsi" w:hAnsi="Calibri" w:cstheme="majorBidi"/>
                <w:sz w:val="22"/>
              </w:rPr>
              <w:t xml:space="preserve">valid </w:t>
            </w:r>
            <w:r>
              <w:rPr>
                <w:rFonts w:ascii="Calibri" w:eastAsiaTheme="minorHAnsi" w:hAnsi="Calibri" w:cstheme="majorBidi"/>
                <w:sz w:val="22"/>
              </w:rPr>
              <w:t xml:space="preserve">member id </w:t>
            </w:r>
            <w:r w:rsidR="00A0682B">
              <w:rPr>
                <w:rFonts w:ascii="Calibri" w:eastAsiaTheme="minorHAnsi" w:hAnsi="Calibri" w:cstheme="majorBidi"/>
                <w:sz w:val="22"/>
              </w:rPr>
              <w:t>with no any fines, overdue or borrow limitation number with correct barcode of the book.</w:t>
            </w:r>
          </w:p>
        </w:tc>
      </w:tr>
      <w:tr w:rsidR="00AC5604" w:rsidRPr="00385790" w14:paraId="3F63E883" w14:textId="77777777" w:rsidTr="00573253">
        <w:tc>
          <w:tcPr>
            <w:tcW w:w="0" w:type="auto"/>
          </w:tcPr>
          <w:p w14:paraId="50826E3B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14:paraId="36CBB177" w14:textId="07A48940" w:rsidR="00AC5604" w:rsidRPr="00D34428" w:rsidRDefault="00AC5604" w:rsidP="00A0682B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 xml:space="preserve">System </w:t>
            </w:r>
            <w:r w:rsidR="00A0682B">
              <w:rPr>
                <w:rFonts w:ascii="Calibri" w:eastAsiaTheme="minorHAnsi" w:hAnsi="Calibri" w:cstheme="majorBidi"/>
                <w:sz w:val="22"/>
              </w:rPr>
              <w:t>display message that the book is not available.</w:t>
            </w:r>
          </w:p>
        </w:tc>
      </w:tr>
      <w:tr w:rsidR="00AC5604" w:rsidRPr="00385790" w14:paraId="6E177307" w14:textId="77777777" w:rsidTr="00573253">
        <w:tc>
          <w:tcPr>
            <w:tcW w:w="0" w:type="auto"/>
          </w:tcPr>
          <w:p w14:paraId="76DBD1F6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14:paraId="6A12CB8B" w14:textId="1A796B23" w:rsidR="00AC5604" w:rsidRPr="00D34428" w:rsidRDefault="00AC5604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 xml:space="preserve">The member id </w:t>
            </w:r>
            <w:r w:rsidR="00A0682B">
              <w:rPr>
                <w:rFonts w:ascii="Calibri" w:eastAsiaTheme="minorHAnsi" w:hAnsi="Calibri" w:cstheme="majorBidi"/>
                <w:sz w:val="22"/>
              </w:rPr>
              <w:t xml:space="preserve">and barcode </w:t>
            </w:r>
            <w:r>
              <w:rPr>
                <w:rFonts w:ascii="Calibri" w:eastAsiaTheme="minorHAnsi" w:hAnsi="Calibri" w:cstheme="majorBidi"/>
                <w:sz w:val="22"/>
              </w:rPr>
              <w:t>should be correct.</w:t>
            </w:r>
          </w:p>
        </w:tc>
      </w:tr>
      <w:tr w:rsidR="00AC5604" w:rsidRPr="00385790" w14:paraId="287EEFBC" w14:textId="77777777" w:rsidTr="00573253">
        <w:tc>
          <w:tcPr>
            <w:tcW w:w="0" w:type="auto"/>
          </w:tcPr>
          <w:p w14:paraId="14A4C417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14:paraId="1003533E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14:paraId="6A9D1D6E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28BFD2EB" w14:textId="77777777" w:rsidR="00AC5604" w:rsidRPr="00385790" w:rsidRDefault="00AC5604" w:rsidP="00AC5604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3445"/>
        <w:gridCol w:w="3600"/>
        <w:gridCol w:w="618"/>
        <w:gridCol w:w="534"/>
      </w:tblGrid>
      <w:tr w:rsidR="00A0682B" w:rsidRPr="00385790" w14:paraId="52705FEB" w14:textId="77777777" w:rsidTr="00573253">
        <w:tc>
          <w:tcPr>
            <w:tcW w:w="0" w:type="auto"/>
            <w:shd w:val="clear" w:color="auto" w:fill="D9D9D9" w:themeFill="background1" w:themeFillShade="D9"/>
          </w:tcPr>
          <w:p w14:paraId="620B501E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0D8B6D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AAD075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0BD5A5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0FFD2B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AC5604" w:rsidRPr="00385790" w14:paraId="501FA456" w14:textId="77777777" w:rsidTr="00573253">
        <w:tc>
          <w:tcPr>
            <w:tcW w:w="0" w:type="auto"/>
          </w:tcPr>
          <w:p w14:paraId="3C1C999B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303DA3FB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14:paraId="47C89166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14:paraId="747EDF40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42479B5A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AC5604" w:rsidRPr="00385790" w14:paraId="304A8028" w14:textId="77777777" w:rsidTr="00573253">
        <w:tc>
          <w:tcPr>
            <w:tcW w:w="0" w:type="auto"/>
          </w:tcPr>
          <w:p w14:paraId="68F04C82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65B40C30" w14:textId="77777777" w:rsidR="00AC5604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with member id 4 swipes the card</w:t>
            </w:r>
          </w:p>
        </w:tc>
        <w:tc>
          <w:tcPr>
            <w:tcW w:w="0" w:type="auto"/>
          </w:tcPr>
          <w:p w14:paraId="47447C08" w14:textId="55F42AFB" w:rsidR="00AC5604" w:rsidRDefault="00A0682B" w:rsidP="00A0682B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activate the book scanner forum.</w:t>
            </w:r>
          </w:p>
        </w:tc>
        <w:tc>
          <w:tcPr>
            <w:tcW w:w="0" w:type="auto"/>
          </w:tcPr>
          <w:p w14:paraId="29571CA5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0DF2A256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A0682B" w:rsidRPr="00385790" w14:paraId="283CF8A8" w14:textId="77777777" w:rsidTr="00573253">
        <w:tc>
          <w:tcPr>
            <w:tcW w:w="0" w:type="auto"/>
          </w:tcPr>
          <w:p w14:paraId="3B998A98" w14:textId="5853865A" w:rsidR="00A0682B" w:rsidRDefault="00A0682B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14:paraId="0C66C6A8" w14:textId="64DF4A36" w:rsidR="00A0682B" w:rsidRDefault="00A0682B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enter the barcode.</w:t>
            </w:r>
          </w:p>
        </w:tc>
        <w:tc>
          <w:tcPr>
            <w:tcW w:w="0" w:type="auto"/>
          </w:tcPr>
          <w:p w14:paraId="5DDFE1E9" w14:textId="4B67E4B2" w:rsidR="00A0682B" w:rsidRDefault="00A0682B" w:rsidP="00A0682B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book is not available.</w:t>
            </w:r>
          </w:p>
        </w:tc>
        <w:tc>
          <w:tcPr>
            <w:tcW w:w="0" w:type="auto"/>
          </w:tcPr>
          <w:p w14:paraId="70EAA166" w14:textId="77777777" w:rsidR="00A0682B" w:rsidRPr="00385790" w:rsidRDefault="00A0682B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743ECC9F" w14:textId="77777777" w:rsidR="00A0682B" w:rsidRPr="00385790" w:rsidRDefault="00A0682B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352339E0" w14:textId="77777777" w:rsidR="00AC5604" w:rsidRPr="00385790" w:rsidRDefault="00AC5604" w:rsidP="00AC5604">
      <w:pPr>
        <w:rPr>
          <w:rFonts w:ascii="Calibri" w:eastAsiaTheme="minorHAnsi" w:hAnsi="Calibri" w:cstheme="majorBidi"/>
          <w:sz w:val="22"/>
          <w:szCs w:val="22"/>
        </w:rPr>
      </w:pPr>
      <w:r>
        <w:rPr>
          <w:rFonts w:ascii="Calibri" w:eastAsiaTheme="minorHAnsi" w:hAnsi="Calibri" w:cstheme="majorBidi"/>
          <w:sz w:val="22"/>
          <w:szCs w:val="22"/>
        </w:rPr>
        <w:t xml:space="preserve"> </w:t>
      </w:r>
    </w:p>
    <w:p w14:paraId="23701AD2" w14:textId="77777777" w:rsidR="00AC5604" w:rsidRDefault="00AC5604" w:rsidP="00AC5604">
      <w:pPr>
        <w:rPr>
          <w:rFonts w:ascii="Calibri" w:eastAsiaTheme="minorHAnsi" w:hAnsi="Calibri" w:cstheme="majorBidi"/>
          <w:sz w:val="22"/>
          <w:szCs w:val="22"/>
          <w:lang w:val="en-AU"/>
        </w:rPr>
      </w:pPr>
      <w:r>
        <w:rPr>
          <w:rFonts w:ascii="Calibri" w:eastAsiaTheme="minorHAnsi" w:hAnsi="Calibri" w:cstheme="majorBidi"/>
          <w:sz w:val="22"/>
          <w:szCs w:val="22"/>
          <w:lang w:val="en-AU"/>
        </w:rPr>
        <w:t xml:space="preserve">        </w:t>
      </w:r>
    </w:p>
    <w:p w14:paraId="1EC1B8F7" w14:textId="77777777" w:rsidR="00AC5604" w:rsidRDefault="00AC5604" w:rsidP="00AC5604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08E1AAEF" w14:textId="77777777" w:rsidR="00AC5604" w:rsidRDefault="00AC5604" w:rsidP="00AC5604">
      <w:pPr>
        <w:rPr>
          <w:rFonts w:ascii="Calibri" w:eastAsiaTheme="minorHAnsi" w:hAnsi="Calibri" w:cstheme="majorBidi"/>
          <w:sz w:val="22"/>
          <w:szCs w:val="22"/>
          <w:lang w:val="en-AU"/>
        </w:rPr>
      </w:pPr>
      <w:r>
        <w:rPr>
          <w:rFonts w:ascii="Calibri" w:eastAsiaTheme="minorHAnsi" w:hAnsi="Calibri" w:cstheme="majorBidi"/>
          <w:sz w:val="22"/>
          <w:szCs w:val="22"/>
          <w:lang w:val="en-AU"/>
        </w:rPr>
        <w:t xml:space="preserve">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694"/>
      </w:tblGrid>
      <w:tr w:rsidR="00AC5604" w:rsidRPr="00385790" w14:paraId="18F82A09" w14:textId="77777777" w:rsidTr="00573253">
        <w:trPr>
          <w:trHeight w:val="240"/>
        </w:trPr>
        <w:tc>
          <w:tcPr>
            <w:tcW w:w="2800" w:type="dxa"/>
            <w:gridSpan w:val="2"/>
            <w:shd w:val="clear" w:color="auto" w:fill="D9D9D9" w:themeFill="background1" w:themeFillShade="D9"/>
          </w:tcPr>
          <w:p w14:paraId="54674613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</w:tr>
      <w:tr w:rsidR="00AC5604" w:rsidRPr="00385790" w14:paraId="2A2B2875" w14:textId="77777777" w:rsidTr="00573253">
        <w:trPr>
          <w:trHeight w:val="225"/>
        </w:trPr>
        <w:tc>
          <w:tcPr>
            <w:tcW w:w="2106" w:type="dxa"/>
            <w:shd w:val="clear" w:color="auto" w:fill="D9D9D9" w:themeFill="background1" w:themeFillShade="D9"/>
          </w:tcPr>
          <w:p w14:paraId="03715AAA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No. of test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14:paraId="2EAFD27F" w14:textId="77777777" w:rsidR="00AC5604" w:rsidRPr="00385790" w:rsidRDefault="00AC560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</w:tr>
      <w:tr w:rsidR="00AC5604" w:rsidRPr="00385790" w14:paraId="3F6BADF4" w14:textId="77777777" w:rsidTr="00573253">
        <w:trPr>
          <w:trHeight w:val="225"/>
        </w:trPr>
        <w:tc>
          <w:tcPr>
            <w:tcW w:w="2106" w:type="dxa"/>
            <w:shd w:val="clear" w:color="auto" w:fill="D9D9D9" w:themeFill="background1" w:themeFillShade="D9"/>
          </w:tcPr>
          <w:p w14:paraId="54BBCD92" w14:textId="77777777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For Member ID</w:t>
            </w:r>
          </w:p>
        </w:tc>
        <w:tc>
          <w:tcPr>
            <w:tcW w:w="694" w:type="dxa"/>
          </w:tcPr>
          <w:p w14:paraId="43CA354D" w14:textId="054541B9" w:rsidR="00AC5604" w:rsidRPr="00385790" w:rsidRDefault="00AC560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  </w:t>
            </w:r>
            <w:r w:rsidR="00A0682B"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</w:tr>
    </w:tbl>
    <w:p w14:paraId="20FD4175" w14:textId="77777777" w:rsidR="00AC5604" w:rsidRDefault="00AC5604" w:rsidP="00AC5604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2EC4FAD9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</w:t>
      </w:r>
    </w:p>
    <w:p w14:paraId="55D82C66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612C2F87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77282C26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</w:p>
    <w:p w14:paraId="5B32B367" w14:textId="77777777" w:rsidR="00AC5604" w:rsidRDefault="00AC5604" w:rsidP="00AC5604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Result On the Screen</w:t>
      </w:r>
    </w:p>
    <w:p w14:paraId="742FE730" w14:textId="481D033F" w:rsidR="00AC5604" w:rsidRPr="00F14697" w:rsidRDefault="00A0682B" w:rsidP="00F14697">
      <w:bookmarkStart w:id="0" w:name="_GoBack"/>
      <w:r>
        <w:rPr>
          <w:noProof/>
          <w:lang w:val="en-AU" w:eastAsia="en-AU"/>
        </w:rPr>
        <w:drawing>
          <wp:inline distT="0" distB="0" distL="0" distR="0" wp14:anchorId="1C1266C0" wp14:editId="631037BA">
            <wp:extent cx="4401164" cy="658269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5604" w:rsidRPr="00F14697" w:rsidSect="00F8690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1180D" w14:textId="77777777" w:rsidR="00654BDB" w:rsidRDefault="00654BDB">
      <w:r>
        <w:separator/>
      </w:r>
    </w:p>
  </w:endnote>
  <w:endnote w:type="continuationSeparator" w:id="0">
    <w:p w14:paraId="6C15C4D9" w14:textId="77777777" w:rsidR="00654BDB" w:rsidRDefault="0065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30A0" w:rsidRPr="0015539A" w14:paraId="2D7DF514" w14:textId="77777777" w:rsidTr="000B2F0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9E06CF" w14:textId="77777777" w:rsidR="00FC30A0" w:rsidRPr="0015539A" w:rsidRDefault="00FC30A0" w:rsidP="00263FC9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77FFC6" w14:textId="6C7D25E5" w:rsidR="00FC30A0" w:rsidRPr="0015539A" w:rsidRDefault="00FC30A0" w:rsidP="00263FC9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 w:rsidR="00654BDB">
            <w:fldChar w:fldCharType="begin"/>
          </w:r>
          <w:r w:rsidR="00654BDB">
            <w:instrText xml:space="preserve"> DOCPROPERTY "Company"  \* MERGEFORMAT </w:instrText>
          </w:r>
          <w:r w:rsidR="00654BDB"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 w:rsidR="00654BDB"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 w:rsidR="00F14697">
            <w:rPr>
              <w:rFonts w:asciiTheme="minorHAnsi" w:hAnsiTheme="minorHAnsi"/>
              <w:noProof/>
              <w:sz w:val="18"/>
            </w:rPr>
            <w:t>2016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9C4132" w14:textId="4FAF6F6C" w:rsidR="00FC30A0" w:rsidRPr="0015539A" w:rsidRDefault="00FC30A0" w:rsidP="00263FC9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 w:rsidR="00654BDB">
            <w:rPr>
              <w:rStyle w:val="PageNumber"/>
              <w:rFonts w:asciiTheme="minorHAnsi" w:hAnsiTheme="minorHAnsi"/>
              <w:noProof/>
              <w:sz w:val="18"/>
            </w:rPr>
            <w:t>1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 w:rsidR="00654BDB">
            <w:fldChar w:fldCharType="begin"/>
          </w:r>
          <w:r w:rsidR="00654BDB">
            <w:instrText xml:space="preserve"> NUMPAGES  \* MERGEFORMAT </w:instrText>
          </w:r>
          <w:r w:rsidR="00654BDB">
            <w:fldChar w:fldCharType="separate"/>
          </w:r>
          <w:r w:rsidR="00654BDB" w:rsidRPr="00654BDB">
            <w:rPr>
              <w:rStyle w:val="PageNumber"/>
              <w:rFonts w:asciiTheme="minorHAnsi" w:hAnsiTheme="minorHAnsi"/>
              <w:noProof/>
              <w:sz w:val="18"/>
            </w:rPr>
            <w:t>1</w:t>
          </w:r>
          <w:r w:rsidR="00654BDB"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14:paraId="542FD8E8" w14:textId="77777777" w:rsidR="00FC30A0" w:rsidRPr="0015539A" w:rsidRDefault="00FC30A0" w:rsidP="00263FC9">
    <w:pPr>
      <w:pStyle w:val="Footer"/>
      <w:rPr>
        <w:rFonts w:asciiTheme="minorHAnsi" w:hAnsiTheme="min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6C712" w14:textId="77777777" w:rsidR="00654BDB" w:rsidRDefault="00654BDB">
      <w:r>
        <w:separator/>
      </w:r>
    </w:p>
  </w:footnote>
  <w:footnote w:type="continuationSeparator" w:id="0">
    <w:p w14:paraId="1BDA8A9B" w14:textId="77777777" w:rsidR="00654BDB" w:rsidRDefault="00654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FC30A0" w:rsidRPr="004C3256" w14:paraId="748FC31C" w14:textId="77777777" w:rsidTr="000B2F0F">
      <w:tc>
        <w:tcPr>
          <w:tcW w:w="7650" w:type="dxa"/>
        </w:tcPr>
        <w:p w14:paraId="0E3DAB3C" w14:textId="688FAC44" w:rsidR="00FC30A0" w:rsidRPr="004C3256" w:rsidRDefault="00B973EF" w:rsidP="00F8690C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AKA hotel management</w:t>
          </w:r>
        </w:p>
      </w:tc>
      <w:tc>
        <w:tcPr>
          <w:tcW w:w="1701" w:type="dxa"/>
        </w:tcPr>
        <w:p w14:paraId="6EDECDF3" w14:textId="617D9DD9" w:rsidR="00FC30A0" w:rsidRPr="004C3256" w:rsidRDefault="00B973EF" w:rsidP="00F8690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Amar Adhikari</w:t>
          </w:r>
          <w:r w:rsidR="00FC30A0">
            <w:rPr>
              <w:rFonts w:asciiTheme="minorHAnsi" w:hAnsiTheme="minorHAnsi"/>
              <w:sz w:val="18"/>
              <w:szCs w:val="18"/>
              <w:lang w:val="pt-BR"/>
            </w:rPr>
            <w:t xml:space="preserve"> </w:t>
          </w:r>
        </w:p>
      </w:tc>
    </w:tr>
    <w:tr w:rsidR="00FC30A0" w:rsidRPr="004C3256" w14:paraId="2697B72C" w14:textId="77777777" w:rsidTr="000B2F0F">
      <w:tc>
        <w:tcPr>
          <w:tcW w:w="7650" w:type="dxa"/>
        </w:tcPr>
        <w:p w14:paraId="4A3CEF4D" w14:textId="25592FB8" w:rsidR="00FC30A0" w:rsidRPr="004C3256" w:rsidRDefault="00FC30A0" w:rsidP="00B8776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Scripts</w:t>
          </w:r>
          <w:r w:rsidR="00F14697">
            <w:rPr>
              <w:rFonts w:asciiTheme="minorHAnsi" w:hAnsiTheme="minorHAnsi"/>
              <w:sz w:val="18"/>
              <w:szCs w:val="18"/>
            </w:rPr>
            <w:t>: Borrow Restricted</w:t>
          </w:r>
        </w:p>
      </w:tc>
      <w:tc>
        <w:tcPr>
          <w:tcW w:w="1701" w:type="dxa"/>
        </w:tcPr>
        <w:p w14:paraId="1EB526A1" w14:textId="6F0EFCCC" w:rsidR="00FC30A0" w:rsidRPr="004C3256" w:rsidRDefault="00B973EF" w:rsidP="00F8690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15</w:t>
          </w:r>
          <w:r w:rsidR="00FC30A0">
            <w:rPr>
              <w:rFonts w:asciiTheme="minorHAnsi" w:hAnsiTheme="minorHAnsi"/>
              <w:sz w:val="18"/>
              <w:szCs w:val="18"/>
            </w:rPr>
            <w:t>/09</w:t>
          </w:r>
          <w:r w:rsidR="00FC30A0" w:rsidRPr="004C3256">
            <w:rPr>
              <w:rFonts w:asciiTheme="minorHAnsi" w:hAnsiTheme="minorHAnsi"/>
              <w:sz w:val="18"/>
              <w:szCs w:val="18"/>
            </w:rPr>
            <w:t>/201</w:t>
          </w:r>
          <w:r>
            <w:rPr>
              <w:rFonts w:asciiTheme="minorHAnsi" w:hAnsiTheme="minorHAnsi"/>
              <w:sz w:val="18"/>
              <w:szCs w:val="18"/>
            </w:rPr>
            <w:t>6</w:t>
          </w:r>
        </w:p>
      </w:tc>
    </w:tr>
  </w:tbl>
  <w:p w14:paraId="255ACDCE" w14:textId="77777777" w:rsidR="00FC30A0" w:rsidRPr="00F8690C" w:rsidRDefault="00FC30A0" w:rsidP="00F86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A3074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00D64E0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074774F"/>
    <w:multiLevelType w:val="hybridMultilevel"/>
    <w:tmpl w:val="C7467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906C2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82065B2"/>
    <w:multiLevelType w:val="hybridMultilevel"/>
    <w:tmpl w:val="232C9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C42E4"/>
    <w:multiLevelType w:val="hybridMultilevel"/>
    <w:tmpl w:val="B0E84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7515485"/>
    <w:multiLevelType w:val="hybridMultilevel"/>
    <w:tmpl w:val="1850F53E"/>
    <w:lvl w:ilvl="0" w:tplc="F948C9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2"/>
  </w:num>
  <w:num w:numId="6">
    <w:abstractNumId w:val="8"/>
  </w:num>
  <w:num w:numId="7">
    <w:abstractNumId w:val="11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  <w:num w:numId="13">
    <w:abstractNumId w:val="1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29"/>
    <w:rsid w:val="000015A5"/>
    <w:rsid w:val="00015780"/>
    <w:rsid w:val="0005497B"/>
    <w:rsid w:val="000864C9"/>
    <w:rsid w:val="000927E3"/>
    <w:rsid w:val="00093185"/>
    <w:rsid w:val="000B2F0F"/>
    <w:rsid w:val="000D79B5"/>
    <w:rsid w:val="000E5836"/>
    <w:rsid w:val="000F08A5"/>
    <w:rsid w:val="001045BC"/>
    <w:rsid w:val="00115045"/>
    <w:rsid w:val="00120CF2"/>
    <w:rsid w:val="001266DF"/>
    <w:rsid w:val="001344BE"/>
    <w:rsid w:val="00143622"/>
    <w:rsid w:val="001615A2"/>
    <w:rsid w:val="001751A2"/>
    <w:rsid w:val="00196AD0"/>
    <w:rsid w:val="001A4784"/>
    <w:rsid w:val="001B1BD1"/>
    <w:rsid w:val="001B512F"/>
    <w:rsid w:val="001C3033"/>
    <w:rsid w:val="001D36AD"/>
    <w:rsid w:val="001E1285"/>
    <w:rsid w:val="001F71D1"/>
    <w:rsid w:val="00200FB2"/>
    <w:rsid w:val="00202D1E"/>
    <w:rsid w:val="0022395C"/>
    <w:rsid w:val="00263FC9"/>
    <w:rsid w:val="002A018C"/>
    <w:rsid w:val="002C5BE2"/>
    <w:rsid w:val="002C72B3"/>
    <w:rsid w:val="003044C1"/>
    <w:rsid w:val="00320FC3"/>
    <w:rsid w:val="00327038"/>
    <w:rsid w:val="003272D0"/>
    <w:rsid w:val="00334A80"/>
    <w:rsid w:val="00335162"/>
    <w:rsid w:val="00337BBD"/>
    <w:rsid w:val="003645CD"/>
    <w:rsid w:val="0037634B"/>
    <w:rsid w:val="0038251E"/>
    <w:rsid w:val="00386567"/>
    <w:rsid w:val="003A2BBF"/>
    <w:rsid w:val="003A709E"/>
    <w:rsid w:val="003B1312"/>
    <w:rsid w:val="003D4A3E"/>
    <w:rsid w:val="003E6474"/>
    <w:rsid w:val="003F0D3C"/>
    <w:rsid w:val="003F3DEF"/>
    <w:rsid w:val="003F716E"/>
    <w:rsid w:val="0042472C"/>
    <w:rsid w:val="00430E71"/>
    <w:rsid w:val="00430EB2"/>
    <w:rsid w:val="00444D0E"/>
    <w:rsid w:val="00447BE6"/>
    <w:rsid w:val="004542E5"/>
    <w:rsid w:val="00454606"/>
    <w:rsid w:val="00463E48"/>
    <w:rsid w:val="004756CC"/>
    <w:rsid w:val="00480EFD"/>
    <w:rsid w:val="00490149"/>
    <w:rsid w:val="00493A7B"/>
    <w:rsid w:val="004A23FD"/>
    <w:rsid w:val="004B5B6B"/>
    <w:rsid w:val="004B7714"/>
    <w:rsid w:val="004F4BD6"/>
    <w:rsid w:val="005071D2"/>
    <w:rsid w:val="0051404C"/>
    <w:rsid w:val="005368BC"/>
    <w:rsid w:val="00541D08"/>
    <w:rsid w:val="0054711F"/>
    <w:rsid w:val="0057379D"/>
    <w:rsid w:val="00580184"/>
    <w:rsid w:val="005B708A"/>
    <w:rsid w:val="005D510A"/>
    <w:rsid w:val="005D63B9"/>
    <w:rsid w:val="005E363B"/>
    <w:rsid w:val="005F10CC"/>
    <w:rsid w:val="005F5F64"/>
    <w:rsid w:val="005F6C45"/>
    <w:rsid w:val="005F7A3E"/>
    <w:rsid w:val="006027EC"/>
    <w:rsid w:val="00636981"/>
    <w:rsid w:val="00643C57"/>
    <w:rsid w:val="00646AA5"/>
    <w:rsid w:val="00654BDB"/>
    <w:rsid w:val="006B0D38"/>
    <w:rsid w:val="006E24EB"/>
    <w:rsid w:val="006E6658"/>
    <w:rsid w:val="006F2009"/>
    <w:rsid w:val="006F60B2"/>
    <w:rsid w:val="00706CAF"/>
    <w:rsid w:val="007268C1"/>
    <w:rsid w:val="0075252D"/>
    <w:rsid w:val="00753B8E"/>
    <w:rsid w:val="007634C6"/>
    <w:rsid w:val="007640F2"/>
    <w:rsid w:val="007647A2"/>
    <w:rsid w:val="007770F6"/>
    <w:rsid w:val="00777661"/>
    <w:rsid w:val="007818E8"/>
    <w:rsid w:val="00784F95"/>
    <w:rsid w:val="007B5C06"/>
    <w:rsid w:val="008008FF"/>
    <w:rsid w:val="00807D86"/>
    <w:rsid w:val="00810131"/>
    <w:rsid w:val="00856D2E"/>
    <w:rsid w:val="008677DE"/>
    <w:rsid w:val="00885E73"/>
    <w:rsid w:val="008866E4"/>
    <w:rsid w:val="008A672E"/>
    <w:rsid w:val="008B20EE"/>
    <w:rsid w:val="008B6E2B"/>
    <w:rsid w:val="00907671"/>
    <w:rsid w:val="00940698"/>
    <w:rsid w:val="00942ADD"/>
    <w:rsid w:val="00943C89"/>
    <w:rsid w:val="0096604A"/>
    <w:rsid w:val="0097124E"/>
    <w:rsid w:val="00975D75"/>
    <w:rsid w:val="00985EE5"/>
    <w:rsid w:val="00997C67"/>
    <w:rsid w:val="009A4B05"/>
    <w:rsid w:val="009B4377"/>
    <w:rsid w:val="009B70F9"/>
    <w:rsid w:val="009D02A7"/>
    <w:rsid w:val="009D3EBB"/>
    <w:rsid w:val="009F769B"/>
    <w:rsid w:val="00A0682B"/>
    <w:rsid w:val="00A06EF7"/>
    <w:rsid w:val="00A11285"/>
    <w:rsid w:val="00A17E29"/>
    <w:rsid w:val="00A375D1"/>
    <w:rsid w:val="00A50C3F"/>
    <w:rsid w:val="00A569DF"/>
    <w:rsid w:val="00A61057"/>
    <w:rsid w:val="00A6667B"/>
    <w:rsid w:val="00A70DCA"/>
    <w:rsid w:val="00A72A1D"/>
    <w:rsid w:val="00A73760"/>
    <w:rsid w:val="00A7379A"/>
    <w:rsid w:val="00A768EE"/>
    <w:rsid w:val="00A9785A"/>
    <w:rsid w:val="00AC0F30"/>
    <w:rsid w:val="00AC5604"/>
    <w:rsid w:val="00AC65E2"/>
    <w:rsid w:val="00AD0F41"/>
    <w:rsid w:val="00AF7638"/>
    <w:rsid w:val="00B3621C"/>
    <w:rsid w:val="00B424B4"/>
    <w:rsid w:val="00B57237"/>
    <w:rsid w:val="00B8776F"/>
    <w:rsid w:val="00B96307"/>
    <w:rsid w:val="00B973EF"/>
    <w:rsid w:val="00BC0C2A"/>
    <w:rsid w:val="00BC68F9"/>
    <w:rsid w:val="00BE0DF3"/>
    <w:rsid w:val="00BF69AE"/>
    <w:rsid w:val="00C04836"/>
    <w:rsid w:val="00C079DD"/>
    <w:rsid w:val="00C1276E"/>
    <w:rsid w:val="00C1355A"/>
    <w:rsid w:val="00C47849"/>
    <w:rsid w:val="00C95A03"/>
    <w:rsid w:val="00CB5B71"/>
    <w:rsid w:val="00CE0E76"/>
    <w:rsid w:val="00CE18FD"/>
    <w:rsid w:val="00D03E1A"/>
    <w:rsid w:val="00D11F93"/>
    <w:rsid w:val="00D572A2"/>
    <w:rsid w:val="00D63FCA"/>
    <w:rsid w:val="00DA247E"/>
    <w:rsid w:val="00DB39A0"/>
    <w:rsid w:val="00DB792E"/>
    <w:rsid w:val="00DD175D"/>
    <w:rsid w:val="00DE0E93"/>
    <w:rsid w:val="00E01B6E"/>
    <w:rsid w:val="00E122AA"/>
    <w:rsid w:val="00E15338"/>
    <w:rsid w:val="00E179C1"/>
    <w:rsid w:val="00E46265"/>
    <w:rsid w:val="00E50E66"/>
    <w:rsid w:val="00E60B93"/>
    <w:rsid w:val="00E73AAC"/>
    <w:rsid w:val="00E76FC6"/>
    <w:rsid w:val="00E86F60"/>
    <w:rsid w:val="00E95DCB"/>
    <w:rsid w:val="00E95FC8"/>
    <w:rsid w:val="00E96106"/>
    <w:rsid w:val="00EA174E"/>
    <w:rsid w:val="00EA5F2A"/>
    <w:rsid w:val="00ED1B32"/>
    <w:rsid w:val="00F030CD"/>
    <w:rsid w:val="00F0459F"/>
    <w:rsid w:val="00F0674F"/>
    <w:rsid w:val="00F07F21"/>
    <w:rsid w:val="00F14697"/>
    <w:rsid w:val="00F17828"/>
    <w:rsid w:val="00F40C03"/>
    <w:rsid w:val="00F47F77"/>
    <w:rsid w:val="00F575B0"/>
    <w:rsid w:val="00F77614"/>
    <w:rsid w:val="00F85262"/>
    <w:rsid w:val="00F8690C"/>
    <w:rsid w:val="00F90529"/>
    <w:rsid w:val="00FA0627"/>
    <w:rsid w:val="00FA235C"/>
    <w:rsid w:val="00FC30A0"/>
    <w:rsid w:val="00FD6E3C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8C5D7"/>
  <w15:docId w15:val="{75F82973-2F20-4AD7-AEE6-69A5580E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627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99"/>
    <w:rsid w:val="00F869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rsid w:val="00F8690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645CD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  <w:style w:type="table" w:customStyle="1" w:styleId="TableGridLight2">
    <w:name w:val="Table Grid Light2"/>
    <w:basedOn w:val="TableNormal"/>
    <w:uiPriority w:val="40"/>
    <w:rsid w:val="000931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rsid w:val="00646AA5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263FC9"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FC30A0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ERA~1\AppData\Local\Temp\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47287-29EC-4981-98B1-7C0A99AED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</Template>
  <TotalTime>0</TotalTime>
  <Pages>9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Abeer Alsadoon</dc:creator>
  <cp:lastModifiedBy>kamal raj kandel</cp:lastModifiedBy>
  <cp:revision>2</cp:revision>
  <cp:lastPrinted>1900-12-31T14:00:00Z</cp:lastPrinted>
  <dcterms:created xsi:type="dcterms:W3CDTF">2016-10-01T09:26:00Z</dcterms:created>
  <dcterms:modified xsi:type="dcterms:W3CDTF">2016-10-01T09:26:00Z</dcterms:modified>
</cp:coreProperties>
</file>